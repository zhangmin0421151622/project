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/>
    <w:p>
      <w:r>
        <mc:AlternateContent>
          <mc:Choice Requires="wps">
            <w:drawing>
              <wp:anchor distT="0" distB="0" distL="85723" distR="85723" simplePos="0" relativeHeight="20" behindDoc="0" locked="0" layoutInCell="1" hidden="0" allowOverlap="1">
                <wp:simplePos x="0" y="0"/>
                <wp:positionH relativeFrom="column">
                  <wp:posOffset>228597</wp:posOffset>
                </wp:positionH>
                <wp:positionV relativeFrom="paragraph">
                  <wp:posOffset>4553591</wp:posOffset>
                </wp:positionV>
                <wp:extent cx="3133725" cy="4267835"/>
                <wp:effectExtent l="0" t="0" r="0" b="0"/>
                <wp:wrapNone/>
                <wp:docPr id="1" name="组合 1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" name="组合 2"/>
                      <wpg:cNvGrpSpPr/>
                      <wpg:grpSpPr>
                        <a:xfrm rot="0">
                          <a:off x="0" y="0"/>
                          <a:ext cx="3133725" cy="4267835"/>
                        </a:xfrm>
                        <a:prstGeom prst="rect"/>
                        <a:solidFill>
                          <a:srgbClr val="FFFFFF"/>
                        </a:solidFill>
                        <a:ln w="9525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3" name="矩形 3"/>
                        <wps:cNvSpPr/>
                        <wps:spPr>
                          <a:xfrm rot="0">
                            <a:off x="0" y="0"/>
                            <a:ext cx="3133725" cy="4267835"/>
                          </a:xfrm>
                          <a:prstGeom prst="rect"/>
                          <a:solidFill>
                            <a:srgbClr val="FFFFFF"/>
                          </a:solidFill>
                          <a:ln w="9525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4">
                          <w:txbxContent>
                            <w:p>
                              <w:pPr>
                                <w:ind w:firstLineChars="450" w:firstLine="1260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  IPO表</w:t>
                              </w:r>
                            </w:p>
                            <w:p>
                              <w:pPr>
                                <w:ind w:left="0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系统：</w:t>
                              </w:r>
                              <w:r>
                                <w:rPr>
                                  <w:rFonts w:ascii="-apple-system" w:hAnsi="-apple-system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color w:val="24292E"/>
                                  <w:spacing w:val="0"/>
                                  <w:sz w:val="24"/>
                                  <w:szCs w:val="24"/>
                                  <w:shd w:val="clear" w:color="auto" w:fill="FFFFFF"/>
                                </w:rPr>
                                <w:t>在线英语中文交互式学习系统</w:t>
                              </w:r>
                            </w:p>
                            <w:p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模块：修改用户信息</w:t>
                              </w:r>
                            </w:p>
                            <w:p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编号：2.2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5" name="文本框 5"/>
                        <wps:cNvSpPr/>
                        <wps:spPr>
                          <a:xfrm rot="0">
                            <a:off x="152400" y="1760218"/>
                            <a:ext cx="1266823" cy="594360"/>
                          </a:xfrm>
                          <a:prstGeom prst="rect"/>
                          <a:solidFill>
                            <a:srgbClr val="FFFFFF"/>
                          </a:solidFill>
                          <a:ln w="9525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6">
                          <w:txbxContent>
                            <w:p>
                              <w:r>
                                <w:t>被调用：模块2.0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7" name="文本框 7"/>
                        <wps:cNvSpPr/>
                        <wps:spPr>
                          <a:xfrm rot="0">
                            <a:off x="1676397" y="1760218"/>
                            <a:ext cx="1333500" cy="594360"/>
                          </a:xfrm>
                          <a:prstGeom prst="rect"/>
                          <a:solidFill>
                            <a:srgbClr val="FFFFFF"/>
                          </a:solidFill>
                          <a:ln w="9525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8">
                          <w:txbxContent>
                            <w:p>
                              <w:r>
                                <w:t>调用：无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9" name="文本框 9"/>
                        <wps:cNvSpPr/>
                        <wps:spPr>
                          <a:xfrm rot="0">
                            <a:off x="152398" y="2377439"/>
                            <a:ext cx="1266825" cy="594360"/>
                          </a:xfrm>
                          <a:prstGeom prst="rect"/>
                          <a:solidFill>
                            <a:srgbClr val="FFFFFF"/>
                          </a:solidFill>
                          <a:ln w="9525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10"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输入：用于验证的信息，合法的更新信息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1" name="文本框 11"/>
                        <wps:cNvSpPr/>
                        <wps:spPr>
                          <a:xfrm rot="0">
                            <a:off x="1676397" y="2377439"/>
                            <a:ext cx="1333500" cy="594360"/>
                          </a:xfrm>
                          <a:prstGeom prst="rect"/>
                          <a:solidFill>
                            <a:srgbClr val="FFFFFF"/>
                          </a:solidFill>
                          <a:ln w="9525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12">
                          <w:txbxContent>
                            <w:p>
                              <w:r>
                                <w:t>输出：无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3" name="文本框 13"/>
                        <wps:cNvSpPr/>
                        <wps:spPr>
                          <a:xfrm rot="0">
                            <a:off x="76199" y="3100703"/>
                            <a:ext cx="2914650" cy="1138556"/>
                          </a:xfrm>
                          <a:prstGeom prst="rect"/>
                          <a:solidFill>
                            <a:srgbClr val="FFFFFF"/>
                          </a:solidFill>
                          <a:ln w="9525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14">
                          <w:txbxContent>
                            <w:p>
                              <w:pPr>
                                <w:rPr>
                                  <w:rFonts w:ascii="-apple-system" w:hAnsi="-apple-system"/>
                                  <w:color w:val="24292E"/>
                                  <w:szCs w:val="24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-apple-system" w:hAnsi="-apple-system"/>
                                  <w:color w:val="24292E"/>
                                  <w:szCs w:val="24"/>
                                  <w:shd w:val="clear" w:color="auto" w:fill="FFFFFF"/>
                                </w:rPr>
                                <w:t>处理：用户输入相关信息实时验证合法性，合法提交信息，更新用户信息表。否则，修改无效。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5" o:spid="_x0000_s15" coordorigin="2159,8937" coordsize="4935,6721" style="position:absolute;margin-left:17.999805pt;margin-top:358.5505pt;width:246.75pt;height:336.05005pt;z-index:20;mso-position-horizontal:absolute;mso-position-vertical:absolute;mso-wrap-distance-left:6.749897pt;mso-wrap-distance-right:6.749897pt;">
                <v:rect type="#_x0000_t1" id="矩形 16" o:spid="_x0000_s16" style="position:absolute;left:2159;top:8937;width:4935;height:6721;mso-wrap-style:square;" fillcolor="#FFFFFF" stroked="t">
                  <v:textbox id="867" inset="2.54mm,1.27mm,2.54mm,1.27mm" o:insetmode="custom" style="layout-flow:horizontal;v-text-anchor:top;">
                    <w:txbxContent>
                      <w:p>
                        <w:pPr>
                          <w:ind w:firstLineChars="450" w:firstLine="126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  IPO表</w:t>
                        </w:r>
                      </w:p>
                      <w:p>
                        <w:pPr>
                          <w:ind w:left="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系统：</w:t>
                        </w:r>
                        <w:r>
                          <w:rPr>
                            <w:rFonts w:ascii="-apple-system" w:hAnsi="-apple-system"/>
                            <w:b w:val="0"/>
                            <w:bCs w:val="0"/>
                            <w:i w:val="0"/>
                            <w:iCs w:val="0"/>
                            <w:caps w:val="0"/>
                            <w:smallCaps w:val="0"/>
                            <w:color w:val="24292E"/>
                            <w:spacing w:val="0"/>
                            <w:sz w:val="24"/>
                            <w:szCs w:val="24"/>
                            <w:shd w:val="clear" w:color="auto" w:fill="FFFFFF"/>
                          </w:rPr>
                          <w:t>在线英语中文交互式学习系统</w:t>
                        </w:r>
                      </w:p>
                      <w:p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模块：修改用户信息</w:t>
                        </w:r>
                      </w:p>
                      <w:p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编号：2.2</w:t>
                        </w:r>
                      </w:p>
                    </w:txbxContent>
                  </v:textbox>
                  <v:stroke color="#000000"/>
                </v:rect>
                <v:shape type="#_x0000_t202" id="文本框 17" o:spid="_x0000_s17" style="position:absolute;left:2399;top:11709;width:1994;height:936;mso-wrap-style:square;" fillcolor="#FFFFFF" stroked="t">
                  <v:textbox id="868" inset="2.54mm,1.27mm,2.54mm,1.27mm" o:insetmode="custom" style="layout-flow:horizontal;v-text-anchor:top;">
                    <w:txbxContent>
                      <w:p>
                        <w:r>
                          <w:t>被调用：模块2.0</w:t>
                        </w:r>
                      </w:p>
                    </w:txbxContent>
                  </v:textbox>
                  <v:stroke color="#000000"/>
                </v:shape>
                <v:shape type="#_x0000_t202" id="文本框 18" o:spid="_x0000_s18" style="position:absolute;left:4799;top:11709;width:2100;height:936;mso-wrap-style:square;" fillcolor="#FFFFFF" stroked="t">
                  <v:textbox id="869" inset="2.54mm,1.27mm,2.54mm,1.27mm" o:insetmode="custom" style="layout-flow:horizontal;v-text-anchor:top;">
                    <w:txbxContent>
                      <w:p>
                        <w:r>
                          <w:t>调用：无</w:t>
                        </w:r>
                      </w:p>
                    </w:txbxContent>
                  </v:textbox>
                  <v:stroke color="#000000"/>
                </v:shape>
                <v:shape type="#_x0000_t202" id="文本框 19" o:spid="_x0000_s19" style="position:absolute;left:2399;top:12681;width:1995;height:936;mso-wrap-style:square;" fillcolor="#FFFFFF" stroked="t">
                  <v:textbox id="870" inset="2.54mm,1.27mm,2.54mm,1.27mm" o:insetmode="custom" style="layout-flow:horizontal;v-text-anchor:top;"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输入：用于验证的信息，合法的更新信息</w:t>
                        </w:r>
                      </w:p>
                    </w:txbxContent>
                  </v:textbox>
                  <v:stroke color="#000000"/>
                </v:shape>
                <v:shape type="#_x0000_t202" id="文本框 20" o:spid="_x0000_s20" style="position:absolute;left:4799;top:12681;width:2100;height:936;mso-wrap-style:square;" fillcolor="#FFFFFF" stroked="t">
                  <v:textbox id="871" inset="2.54mm,1.27mm,2.54mm,1.27mm" o:insetmode="custom" style="layout-flow:horizontal;v-text-anchor:top;">
                    <w:txbxContent>
                      <w:p>
                        <w:r>
                          <w:t>输出：无</w:t>
                        </w:r>
                      </w:p>
                    </w:txbxContent>
                  </v:textbox>
                  <v:stroke color="#000000"/>
                </v:shape>
                <v:shape type="#_x0000_t202" id="文本框 21" o:spid="_x0000_s21" style="position:absolute;left:2279;top:13820;width:4590;height:1793;mso-wrap-style:square;" fillcolor="#FFFFFF" stroked="t">
                  <v:textbox id="872" inset="2.54mm,1.27mm,2.54mm,1.27mm" o:insetmode="custom" style="layout-flow:horizontal;v-text-anchor:top;">
                    <w:txbxContent>
                      <w:p>
                        <w:pPr>
                          <w:rPr>
                            <w:rFonts w:ascii="-apple-system" w:hAnsi="-apple-system"/>
                            <w:color w:val="24292E"/>
                            <w:szCs w:val="24"/>
                            <w:shd w:val="clear" w:color="auto" w:fill="FFFFFF"/>
                          </w:rPr>
                        </w:pPr>
                        <w:r>
                          <w:rPr>
                            <w:rFonts w:ascii="-apple-system" w:hAnsi="-apple-system"/>
                            <w:color w:val="24292E"/>
                            <w:szCs w:val="24"/>
                            <w:shd w:val="clear" w:color="auto" w:fill="FFFFFF"/>
                          </w:rPr>
                          <w:t>处理：用户输入相关信息实时验证合法性，合法提交信息，更新用户信息表。否则，修改无效。</w:t>
                        </w:r>
                      </w:p>
                    </w:txbxContent>
                  </v:textbox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85723" distR="85723" simplePos="0" relativeHeight="21" behindDoc="0" locked="0" layoutInCell="1" hidden="0" allowOverlap="1">
                <wp:simplePos x="0" y="0"/>
                <wp:positionH relativeFrom="column">
                  <wp:posOffset>228597</wp:posOffset>
                </wp:positionH>
                <wp:positionV relativeFrom="paragraph">
                  <wp:posOffset>210257</wp:posOffset>
                </wp:positionV>
                <wp:extent cx="3133725" cy="4267835"/>
                <wp:effectExtent l="0" t="0" r="0" b="0"/>
                <wp:wrapNone/>
                <wp:docPr id="22" name="组合 22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3" name="组合 23"/>
                      <wpg:cNvGrpSpPr/>
                      <wpg:grpSpPr>
                        <a:xfrm rot="0">
                          <a:off x="0" y="0"/>
                          <a:ext cx="3133725" cy="4267835"/>
                        </a:xfrm>
                        <a:prstGeom prst="rect"/>
                        <a:solidFill>
                          <a:srgbClr val="FFFFFF"/>
                        </a:solidFill>
                        <a:ln w="9525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4" name="矩形 24"/>
                        <wps:cNvSpPr/>
                        <wps:spPr>
                          <a:xfrm rot="0">
                            <a:off x="0" y="0"/>
                            <a:ext cx="3133725" cy="4267835"/>
                          </a:xfrm>
                          <a:prstGeom prst="rect"/>
                          <a:solidFill>
                            <a:srgbClr val="FFFFFF"/>
                          </a:solidFill>
                          <a:ln w="9525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25">
                          <w:txbxContent>
                            <w:p>
                              <w:pPr>
                                <w:ind w:firstLineChars="450" w:firstLine="1260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  IPO表</w:t>
                              </w:r>
                            </w:p>
                            <w:p>
                              <w:pPr>
                                <w:ind w:left="0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系统：</w:t>
                              </w:r>
                              <w:r>
                                <w:rPr>
                                  <w:rFonts w:ascii="-apple-system" w:hAnsi="-apple-system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color w:val="24292E"/>
                                  <w:spacing w:val="0"/>
                                  <w:sz w:val="24"/>
                                  <w:szCs w:val="24"/>
                                  <w:shd w:val="clear" w:color="auto" w:fill="FFFFFF"/>
                                </w:rPr>
                                <w:t>在线英语中文交互式学习系统</w:t>
                              </w:r>
                            </w:p>
                            <w:p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模块：查看用户信息</w:t>
                              </w:r>
                            </w:p>
                            <w:p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编号：2.1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26" name="文本框 26"/>
                        <wps:cNvSpPr/>
                        <wps:spPr>
                          <a:xfrm rot="0">
                            <a:off x="152400" y="1760218"/>
                            <a:ext cx="1266823" cy="594360"/>
                          </a:xfrm>
                          <a:prstGeom prst="rect"/>
                          <a:solidFill>
                            <a:srgbClr val="FFFFFF"/>
                          </a:solidFill>
                          <a:ln w="9525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27">
                          <w:txbxContent>
                            <w:p>
                              <w:r>
                                <w:t>被调用：模块2.0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28" name="文本框 28"/>
                        <wps:cNvSpPr/>
                        <wps:spPr>
                          <a:xfrm rot="0">
                            <a:off x="1676397" y="1760218"/>
                            <a:ext cx="1333500" cy="594360"/>
                          </a:xfrm>
                          <a:prstGeom prst="rect"/>
                          <a:solidFill>
                            <a:srgbClr val="FFFFFF"/>
                          </a:solidFill>
                          <a:ln w="9525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29">
                          <w:txbxContent>
                            <w:p>
                              <w:r>
                                <w:t>调用：无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30" name="文本框 30"/>
                        <wps:cNvSpPr/>
                        <wps:spPr>
                          <a:xfrm rot="0">
                            <a:off x="152398" y="2377439"/>
                            <a:ext cx="1266825" cy="594360"/>
                          </a:xfrm>
                          <a:prstGeom prst="rect"/>
                          <a:solidFill>
                            <a:srgbClr val="FFFFFF"/>
                          </a:solidFill>
                          <a:ln w="9525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31">
                          <w:txbxContent>
                            <w:p>
                              <w:r>
                                <w:t>输入：</w:t>
                              </w:r>
                              <w:r>
                                <w:t>查询条件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32" name="文本框 32"/>
                        <wps:cNvSpPr/>
                        <wps:spPr>
                          <a:xfrm rot="0">
                            <a:off x="1676397" y="2377439"/>
                            <a:ext cx="1333500" cy="594360"/>
                          </a:xfrm>
                          <a:prstGeom prst="rect"/>
                          <a:solidFill>
                            <a:srgbClr val="FFFFFF"/>
                          </a:solidFill>
                          <a:ln w="9525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33">
                          <w:txbxContent>
                            <w:p>
                              <w:r>
                                <w:t>输出：用户个人信息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34" name="文本框 34"/>
                        <wps:cNvSpPr/>
                        <wps:spPr>
                          <a:xfrm rot="0">
                            <a:off x="76199" y="3100703"/>
                            <a:ext cx="2914650" cy="1138556"/>
                          </a:xfrm>
                          <a:prstGeom prst="rect"/>
                          <a:solidFill>
                            <a:srgbClr val="FFFFFF"/>
                          </a:solidFill>
                          <a:ln w="9525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35"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处理：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用户输入查询条件，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系统根据用户的查询条件向数据库用户信息表提取相关信息如：头像、昵称、年龄等信息按照要求进行显示。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36" o:spid="_x0000_s36" coordorigin="2159,2097" coordsize="4935,6721" style="position:absolute;margin-left:17.999817pt;margin-top:16.555716pt;width:246.75pt;height:336.05005pt;z-index:21;mso-position-horizontal:absolute;mso-position-vertical:absolute;mso-wrap-distance-left:6.749897pt;mso-wrap-distance-right:6.749897pt;">
                <v:rect type="#_x0000_t1" id="矩形 37" o:spid="_x0000_s37" style="position:absolute;left:2159;top:2097;width:4935;height:6720;mso-wrap-style:square;" fillcolor="#FFFFFF" stroked="t">
                  <v:textbox id="873" inset="2.54mm,1.27mm,2.54mm,1.27mm" o:insetmode="custom" style="layout-flow:horizontal;v-text-anchor:top;">
                    <w:txbxContent>
                      <w:p>
                        <w:pPr>
                          <w:ind w:firstLineChars="450" w:firstLine="126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  IPO表</w:t>
                        </w:r>
                      </w:p>
                      <w:p>
                        <w:pPr>
                          <w:ind w:left="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系统：</w:t>
                        </w:r>
                        <w:r>
                          <w:rPr>
                            <w:rFonts w:ascii="-apple-system" w:hAnsi="-apple-system"/>
                            <w:b w:val="0"/>
                            <w:bCs w:val="0"/>
                            <w:i w:val="0"/>
                            <w:iCs w:val="0"/>
                            <w:caps w:val="0"/>
                            <w:smallCaps w:val="0"/>
                            <w:color w:val="24292E"/>
                            <w:spacing w:val="0"/>
                            <w:sz w:val="24"/>
                            <w:szCs w:val="24"/>
                            <w:shd w:val="clear" w:color="auto" w:fill="FFFFFF"/>
                          </w:rPr>
                          <w:t>在线英语中文交互式学习系统</w:t>
                        </w:r>
                      </w:p>
                      <w:p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模块：查看用户信息</w:t>
                        </w:r>
                      </w:p>
                      <w:p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编号：2.1</w:t>
                        </w:r>
                      </w:p>
                    </w:txbxContent>
                  </v:textbox>
                  <v:stroke color="#000000"/>
                </v:rect>
                <v:shape type="#_x0000_t202" id="文本框 38" o:spid="_x0000_s38" style="position:absolute;left:2399;top:4869;width:1994;height:936;mso-wrap-style:square;" fillcolor="#FFFFFF" stroked="t">
                  <v:textbox id="874" inset="2.54mm,1.27mm,2.54mm,1.27mm" o:insetmode="custom" style="layout-flow:horizontal;v-text-anchor:top;">
                    <w:txbxContent>
                      <w:p>
                        <w:r>
                          <w:t>被调用：模块2.0</w:t>
                        </w:r>
                      </w:p>
                    </w:txbxContent>
                  </v:textbox>
                  <v:stroke color="#000000"/>
                </v:shape>
                <v:shape type="#_x0000_t202" id="文本框 39" o:spid="_x0000_s39" style="position:absolute;left:4799;top:4869;width:2100;height:936;mso-wrap-style:square;" fillcolor="#FFFFFF" stroked="t">
                  <v:textbox id="875" inset="2.54mm,1.27mm,2.54mm,1.27mm" o:insetmode="custom" style="layout-flow:horizontal;v-text-anchor:top;">
                    <w:txbxContent>
                      <w:p>
                        <w:r>
                          <w:t>调用：无</w:t>
                        </w:r>
                      </w:p>
                    </w:txbxContent>
                  </v:textbox>
                  <v:stroke color="#000000"/>
                </v:shape>
                <v:shape type="#_x0000_t202" id="文本框 40" o:spid="_x0000_s40" style="position:absolute;left:2399;top:5841;width:1995;height:936;mso-wrap-style:square;" fillcolor="#FFFFFF" stroked="t">
                  <v:textbox id="876" inset="2.54mm,1.27mm,2.54mm,1.27mm" o:insetmode="custom" style="layout-flow:horizontal;v-text-anchor:top;">
                    <w:txbxContent>
                      <w:p>
                        <w:r>
                          <w:t>输入：</w:t>
                        </w:r>
                        <w:r>
                          <w:t>查询条件</w:t>
                        </w:r>
                      </w:p>
                    </w:txbxContent>
                  </v:textbox>
                  <v:stroke color="#000000"/>
                </v:shape>
                <v:shape type="#_x0000_t202" id="文本框 41" o:spid="_x0000_s41" style="position:absolute;left:4799;top:5841;width:2100;height:936;mso-wrap-style:square;" fillcolor="#FFFFFF" stroked="t">
                  <v:textbox id="877" inset="2.54mm,1.27mm,2.54mm,1.27mm" o:insetmode="custom" style="layout-flow:horizontal;v-text-anchor:top;">
                    <w:txbxContent>
                      <w:p>
                        <w:r>
                          <w:t>输出：用户个人信息</w:t>
                        </w:r>
                      </w:p>
                    </w:txbxContent>
                  </v:textbox>
                  <v:stroke color="#000000"/>
                </v:shape>
                <v:shape type="#_x0000_t202" id="文本框 42" o:spid="_x0000_s42" style="position:absolute;left:2279;top:6980;width:4589;height:1793;mso-wrap-style:square;" fillcolor="#FFFFFF" stroked="t">
                  <v:textbox id="878" inset="2.54mm,1.27mm,2.54mm,1.27mm" o:insetmode="custom" style="layout-flow:horizontal;v-text-anchor:top;"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处理：</w:t>
                        </w:r>
                        <w:r>
                          <w:rPr>
                            <w:sz w:val="18"/>
                            <w:szCs w:val="18"/>
                          </w:rPr>
                          <w:t>用户输入查询条件，</w:t>
                        </w:r>
                        <w:r>
                          <w:rPr>
                            <w:sz w:val="18"/>
                            <w:szCs w:val="18"/>
                          </w:rPr>
                          <w:t>系统根据用户的查询条件向数据库用户信息表提取相关信息如：头像、昵称、年龄等信息按照要求进行显示。</w:t>
                        </w:r>
                      </w:p>
                    </w:txbxContent>
                  </v:textbox>
                  <v:stroke color="#000000"/>
                </v:shape>
              </v:group>
            </w:pict>
          </mc:Fallback>
        </mc:AlternateContent>
      </w:r>
      <w:r>
        <w:br w:type="page"/>
      </w:r>
      <w:r>
        <mc:AlternateContent>
          <mc:Choice Requires="wps">
            <w:drawing>
              <wp:anchor distT="0" distB="0" distL="85723" distR="85723" simplePos="0" relativeHeight="24" behindDoc="0" locked="0" layoutInCell="1" hidden="0" allowOverlap="1">
                <wp:simplePos x="0" y="0"/>
                <wp:positionH relativeFrom="column">
                  <wp:posOffset>323846</wp:posOffset>
                </wp:positionH>
                <wp:positionV relativeFrom="paragraph">
                  <wp:posOffset>93423</wp:posOffset>
                </wp:positionV>
                <wp:extent cx="3133725" cy="4267835"/>
                <wp:effectExtent l="0" t="0" r="0" b="0"/>
                <wp:wrapNone/>
                <wp:docPr id="43" name="组合 43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44" name="组合 44"/>
                      <wpg:cNvGrpSpPr/>
                      <wpg:grpSpPr>
                        <a:xfrm rot="0">
                          <a:off x="0" y="0"/>
                          <a:ext cx="3133725" cy="4267835"/>
                        </a:xfrm>
                        <a:prstGeom prst="rect"/>
                        <a:solidFill>
                          <a:srgbClr val="FFFFFF"/>
                        </a:solidFill>
                        <a:ln w="9525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45" name="矩形 45"/>
                        <wps:cNvSpPr/>
                        <wps:spPr>
                          <a:xfrm rot="0">
                            <a:off x="0" y="0"/>
                            <a:ext cx="3133725" cy="4267835"/>
                          </a:xfrm>
                          <a:prstGeom prst="rect"/>
                          <a:solidFill>
                            <a:srgbClr val="FFFFFF"/>
                          </a:solidFill>
                          <a:ln w="9525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46">
                          <w:txbxContent>
                            <w:p>
                              <w:pPr>
                                <w:ind w:firstLineChars="450" w:firstLine="1260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  IPO表</w:t>
                              </w:r>
                            </w:p>
                            <w:p>
                              <w:pPr>
                                <w:ind w:left="0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系统：</w:t>
                              </w:r>
                              <w:r>
                                <w:rPr>
                                  <w:rFonts w:ascii="-apple-system" w:hAnsi="-apple-system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color w:val="24292E"/>
                                  <w:spacing w:val="0"/>
                                  <w:sz w:val="24"/>
                                  <w:szCs w:val="24"/>
                                  <w:shd w:val="clear" w:color="auto" w:fill="FFFFFF"/>
                                </w:rPr>
                                <w:t>在线英语中文交互式学习系统</w:t>
                              </w:r>
                            </w:p>
                            <w:p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模块：内容管理模块</w:t>
                              </w:r>
                            </w:p>
                            <w:p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编号：3.1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47" name="文本框 47"/>
                        <wps:cNvSpPr/>
                        <wps:spPr>
                          <a:xfrm rot="0">
                            <a:off x="152400" y="1760218"/>
                            <a:ext cx="1266823" cy="594360"/>
                          </a:xfrm>
                          <a:prstGeom prst="rect"/>
                          <a:solidFill>
                            <a:srgbClr val="FFFFFF"/>
                          </a:solidFill>
                          <a:ln w="9525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48">
                          <w:txbxContent>
                            <w:p>
                              <w:r>
                                <w:t>被调用：模块3.0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49" name="文本框 49"/>
                        <wps:cNvSpPr/>
                        <wps:spPr>
                          <a:xfrm rot="0">
                            <a:off x="1676397" y="1760218"/>
                            <a:ext cx="1333500" cy="594360"/>
                          </a:xfrm>
                          <a:prstGeom prst="rect"/>
                          <a:solidFill>
                            <a:srgbClr val="FFFFFF"/>
                          </a:solidFill>
                          <a:ln w="9525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50">
                          <w:txbxContent>
                            <w:p>
                              <w:r>
                                <w:t>调用：无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51" name="文本框 51"/>
                        <wps:cNvSpPr/>
                        <wps:spPr>
                          <a:xfrm rot="0">
                            <a:off x="152398" y="2377439"/>
                            <a:ext cx="1266825" cy="594360"/>
                          </a:xfrm>
                          <a:prstGeom prst="rect"/>
                          <a:solidFill>
                            <a:srgbClr val="FFFFFF"/>
                          </a:solidFill>
                          <a:ln w="9525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52">
                          <w:txbxContent>
                            <w:p>
                              <w:r>
                                <w:t>输入：无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53" name="文本框 53"/>
                        <wps:cNvSpPr/>
                        <wps:spPr>
                          <a:xfrm rot="0">
                            <a:off x="1676397" y="2377439"/>
                            <a:ext cx="1333500" cy="594360"/>
                          </a:xfrm>
                          <a:prstGeom prst="rect"/>
                          <a:solidFill>
                            <a:srgbClr val="FFFFFF"/>
                          </a:solidFill>
                          <a:ln w="9525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54">
                          <w:txbxContent>
                            <w:p>
                              <w:r>
                                <w:t>输出：无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55" name="文本框 55"/>
                        <wps:cNvSpPr/>
                        <wps:spPr>
                          <a:xfrm rot="0">
                            <a:off x="76199" y="3100703"/>
                            <a:ext cx="2914650" cy="1138556"/>
                          </a:xfrm>
                          <a:prstGeom prst="rect"/>
                          <a:solidFill>
                            <a:srgbClr val="FFFFFF"/>
                          </a:solidFill>
                          <a:ln w="9525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56">
                          <w:txbxContent>
                            <w:p>
                              <w:pPr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szCs w:val="24"/>
                                </w:rPr>
                                <w:t>处理：</w:t>
                              </w:r>
                              <w:r>
                                <w:rPr>
                                  <w:rFonts w:ascii="-apple-system" w:hAnsi="-apple-system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color w:val="24292E"/>
                                  <w:spacing w:val="0"/>
                                  <w:szCs w:val="24"/>
                                  <w:shd w:val="clear" w:color="auto" w:fill="FFFFFF"/>
                                </w:rPr>
                                <w:t>对平台页面显示的内容管理，排序等以及审核用户日常操作等行为</w:t>
                              </w:r>
                              <w:r>
                                <w:rPr>
                                  <w:rFonts w:ascii="-apple-system" w:hAnsi="-apple-system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color w:val="24292E"/>
                                  <w:spacing w:val="0"/>
                                  <w:szCs w:val="24"/>
                                  <w:shd w:val="clear" w:color="auto" w:fill="FFFFFF"/>
                                </w:rPr>
                                <w:t>。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57" o:spid="_x0000_s57" coordorigin="2309,1587" coordsize="4935,6721" style="position:absolute;margin-left:25.499702pt;margin-top:7.356156pt;width:246.75pt;height:336.05pt;z-index:24;mso-position-horizontal:absolute;mso-position-vertical:absolute;mso-wrap-distance-left:6.749897pt;mso-wrap-distance-right:6.749897pt;">
                <v:rect type="#_x0000_t1" id="矩形 58" o:spid="_x0000_s58" style="position:absolute;left:2309;top:1587;width:4935;height:6720;mso-wrap-style:square;" fillcolor="#FFFFFF" stroked="t">
                  <v:textbox id="891" inset="2.54mm,1.27mm,2.54mm,1.27mm" o:insetmode="custom" style="layout-flow:horizontal;v-text-anchor:top;">
                    <w:txbxContent>
                      <w:p>
                        <w:pPr>
                          <w:ind w:firstLineChars="450" w:firstLine="126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  IPO表</w:t>
                        </w:r>
                      </w:p>
                      <w:p>
                        <w:pPr>
                          <w:ind w:left="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系统：</w:t>
                        </w:r>
                        <w:r>
                          <w:rPr>
                            <w:rFonts w:ascii="-apple-system" w:hAnsi="-apple-system"/>
                            <w:b w:val="0"/>
                            <w:bCs w:val="0"/>
                            <w:i w:val="0"/>
                            <w:iCs w:val="0"/>
                            <w:caps w:val="0"/>
                            <w:smallCaps w:val="0"/>
                            <w:color w:val="24292E"/>
                            <w:spacing w:val="0"/>
                            <w:sz w:val="24"/>
                            <w:szCs w:val="24"/>
                            <w:shd w:val="clear" w:color="auto" w:fill="FFFFFF"/>
                          </w:rPr>
                          <w:t>在线英语中文交互式学习系统</w:t>
                        </w:r>
                      </w:p>
                      <w:p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模块：内容管理模块</w:t>
                        </w:r>
                      </w:p>
                      <w:p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编号：3.1</w:t>
                        </w:r>
                      </w:p>
                    </w:txbxContent>
                  </v:textbox>
                  <v:stroke color="#000000"/>
                </v:rect>
                <v:shape type="#_x0000_t202" id="文本框 59" o:spid="_x0000_s59" style="position:absolute;left:2549;top:4359;width:1994;height:936;mso-wrap-style:square;" fillcolor="#FFFFFF" stroked="t">
                  <v:textbox id="892" inset="2.54mm,1.27mm,2.54mm,1.27mm" o:insetmode="custom" style="layout-flow:horizontal;v-text-anchor:top;">
                    <w:txbxContent>
                      <w:p>
                        <w:r>
                          <w:t>被调用：模块3.0</w:t>
                        </w:r>
                      </w:p>
                    </w:txbxContent>
                  </v:textbox>
                  <v:stroke color="#000000"/>
                </v:shape>
                <v:shape type="#_x0000_t202" id="文本框 60" o:spid="_x0000_s60" style="position:absolute;left:4949;top:4359;width:2100;height:936;mso-wrap-style:square;" fillcolor="#FFFFFF" stroked="t">
                  <v:textbox id="893" inset="2.54mm,1.27mm,2.54mm,1.27mm" o:insetmode="custom" style="layout-flow:horizontal;v-text-anchor:top;">
                    <w:txbxContent>
                      <w:p>
                        <w:r>
                          <w:t>调用：无</w:t>
                        </w:r>
                      </w:p>
                    </w:txbxContent>
                  </v:textbox>
                  <v:stroke color="#000000"/>
                </v:shape>
                <v:shape type="#_x0000_t202" id="文本框 61" o:spid="_x0000_s61" style="position:absolute;left:2549;top:5331;width:1995;height:936;mso-wrap-style:square;" fillcolor="#FFFFFF" stroked="t">
                  <v:textbox id="894" inset="2.54mm,1.27mm,2.54mm,1.27mm" o:insetmode="custom" style="layout-flow:horizontal;v-text-anchor:top;">
                    <w:txbxContent>
                      <w:p>
                        <w:r>
                          <w:t>输入：无</w:t>
                        </w:r>
                      </w:p>
                    </w:txbxContent>
                  </v:textbox>
                  <v:stroke color="#000000"/>
                </v:shape>
                <v:shape type="#_x0000_t202" id="文本框 62" o:spid="_x0000_s62" style="position:absolute;left:4949;top:5331;width:2100;height:936;mso-wrap-style:square;" fillcolor="#FFFFFF" stroked="t">
                  <v:textbox id="895" inset="2.54mm,1.27mm,2.54mm,1.27mm" o:insetmode="custom" style="layout-flow:horizontal;v-text-anchor:top;">
                    <w:txbxContent>
                      <w:p>
                        <w:r>
                          <w:t>输出：无</w:t>
                        </w:r>
                      </w:p>
                    </w:txbxContent>
                  </v:textbox>
                  <v:stroke color="#000000"/>
                </v:shape>
                <v:shape type="#_x0000_t202" id="文本框 63" o:spid="_x0000_s63" style="position:absolute;left:2429;top:6470;width:4589;height:1793;mso-wrap-style:square;" fillcolor="#FFFFFF" stroked="t">
                  <v:textbox id="896" inset="2.54mm,1.27mm,2.54mm,1.27mm" o:insetmode="custom" style="layout-flow:horizontal;v-text-anchor:top;">
                    <w:txbxContent>
                      <w:p>
                        <w:pPr>
                          <w:rPr>
                            <w:szCs w:val="24"/>
                          </w:rPr>
                        </w:pPr>
                        <w:r>
                          <w:rPr>
                            <w:szCs w:val="24"/>
                          </w:rPr>
                          <w:t>处理：</w:t>
                        </w:r>
                        <w:r>
                          <w:rPr>
                            <w:rFonts w:ascii="-apple-system" w:hAnsi="-apple-system"/>
                            <w:b w:val="0"/>
                            <w:bCs w:val="0"/>
                            <w:i w:val="0"/>
                            <w:iCs w:val="0"/>
                            <w:caps w:val="0"/>
                            <w:smallCaps w:val="0"/>
                            <w:color w:val="24292E"/>
                            <w:spacing w:val="0"/>
                            <w:szCs w:val="24"/>
                            <w:shd w:val="clear" w:color="auto" w:fill="FFFFFF"/>
                          </w:rPr>
                          <w:t>对平台页面显示的内容管理，排序等以及审核用户日常操作等行为</w:t>
                        </w:r>
                        <w:r>
                          <w:rPr>
                            <w:rFonts w:ascii="-apple-system" w:hAnsi="-apple-system"/>
                            <w:b w:val="0"/>
                            <w:bCs w:val="0"/>
                            <w:i w:val="0"/>
                            <w:iCs w:val="0"/>
                            <w:caps w:val="0"/>
                            <w:smallCaps w:val="0"/>
                            <w:color w:val="24292E"/>
                            <w:spacing w:val="0"/>
                            <w:szCs w:val="24"/>
                            <w:shd w:val="clear" w:color="auto" w:fill="FFFFFF"/>
                          </w:rPr>
                          <w:t>。</w:t>
                        </w:r>
                      </w:p>
                    </w:txbxContent>
                  </v:textbox>
                  <v:stroke color="#000000"/>
                </v:shape>
              </v:group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85723" distR="85723" simplePos="0" relativeHeight="25" behindDoc="0" locked="0" layoutInCell="1" hidden="0" allowOverlap="1">
                <wp:simplePos x="0" y="0"/>
                <wp:positionH relativeFrom="column">
                  <wp:posOffset>304796</wp:posOffset>
                </wp:positionH>
                <wp:positionV relativeFrom="paragraph">
                  <wp:posOffset>99071</wp:posOffset>
                </wp:positionV>
                <wp:extent cx="3133725" cy="4267835"/>
                <wp:effectExtent l="0" t="0" r="0" b="0"/>
                <wp:wrapNone/>
                <wp:docPr id="64" name="组合 6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65" name="组合 65"/>
                      <wpg:cNvGrpSpPr/>
                      <wpg:grpSpPr>
                        <a:xfrm rot="0">
                          <a:off x="0" y="0"/>
                          <a:ext cx="3133725" cy="4267835"/>
                        </a:xfrm>
                        <a:prstGeom prst="rect"/>
                        <a:solidFill>
                          <a:srgbClr val="FFFFFF"/>
                        </a:solidFill>
                        <a:ln w="9525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66" name="矩形 66"/>
                        <wps:cNvSpPr/>
                        <wps:spPr>
                          <a:xfrm rot="0">
                            <a:off x="0" y="0"/>
                            <a:ext cx="3133725" cy="4267835"/>
                          </a:xfrm>
                          <a:prstGeom prst="rect"/>
                          <a:solidFill>
                            <a:srgbClr val="FFFFFF"/>
                          </a:solidFill>
                          <a:ln w="9525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67">
                          <w:txbxContent>
                            <w:p>
                              <w:pPr>
                                <w:ind w:firstLineChars="450" w:firstLine="1260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  IPO表</w:t>
                              </w:r>
                            </w:p>
                            <w:p>
                              <w:pPr>
                                <w:ind w:left="0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系统：</w:t>
                              </w:r>
                              <w:r>
                                <w:rPr>
                                  <w:rFonts w:ascii="-apple-system" w:hAnsi="-apple-system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color w:val="24292E"/>
                                  <w:spacing w:val="0"/>
                                  <w:sz w:val="24"/>
                                  <w:szCs w:val="24"/>
                                  <w:shd w:val="clear" w:color="auto" w:fill="FFFFFF"/>
                                </w:rPr>
                                <w:t>在线英语中文交互式学习系统</w:t>
                              </w:r>
                            </w:p>
                            <w:p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模块：聊天室管理模块</w:t>
                              </w:r>
                            </w:p>
                            <w:p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编号：3.2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68" name="文本框 68"/>
                        <wps:cNvSpPr/>
                        <wps:spPr>
                          <a:xfrm rot="0">
                            <a:off x="152400" y="1760218"/>
                            <a:ext cx="1266823" cy="594360"/>
                          </a:xfrm>
                          <a:prstGeom prst="rect"/>
                          <a:solidFill>
                            <a:srgbClr val="FFFFFF"/>
                          </a:solidFill>
                          <a:ln w="9525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69">
                          <w:txbxContent>
                            <w:p>
                              <w:r>
                                <w:t>被调用：模块3.0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70" name="文本框 70"/>
                        <wps:cNvSpPr/>
                        <wps:spPr>
                          <a:xfrm rot="0">
                            <a:off x="1676397" y="1760218"/>
                            <a:ext cx="1333500" cy="594360"/>
                          </a:xfrm>
                          <a:prstGeom prst="rect"/>
                          <a:solidFill>
                            <a:srgbClr val="FFFFFF"/>
                          </a:solidFill>
                          <a:ln w="9525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71">
                          <w:txbxContent>
                            <w:p>
                              <w:r>
                                <w:t>调用：无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72" name="文本框 72"/>
                        <wps:cNvSpPr/>
                        <wps:spPr>
                          <a:xfrm rot="0">
                            <a:off x="152398" y="2377439"/>
                            <a:ext cx="1266825" cy="594360"/>
                          </a:xfrm>
                          <a:prstGeom prst="rect"/>
                          <a:solidFill>
                            <a:srgbClr val="FFFFFF"/>
                          </a:solidFill>
                          <a:ln w="9525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73">
                          <w:txbxContent>
                            <w:p>
                              <w:r>
                                <w:t>输入：无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74" name="文本框 74"/>
                        <wps:cNvSpPr/>
                        <wps:spPr>
                          <a:xfrm rot="0">
                            <a:off x="1676397" y="2377439"/>
                            <a:ext cx="1333500" cy="594360"/>
                          </a:xfrm>
                          <a:prstGeom prst="rect"/>
                          <a:solidFill>
                            <a:srgbClr val="FFFFFF"/>
                          </a:solidFill>
                          <a:ln w="9525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75">
                          <w:txbxContent>
                            <w:p>
                              <w:r>
                                <w:t>输出：无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76" name="文本框 76"/>
                        <wps:cNvSpPr/>
                        <wps:spPr>
                          <a:xfrm rot="0">
                            <a:off x="76199" y="3100703"/>
                            <a:ext cx="2914650" cy="1138556"/>
                          </a:xfrm>
                          <a:prstGeom prst="rect"/>
                          <a:solidFill>
                            <a:srgbClr val="FFFFFF"/>
                          </a:solidFill>
                          <a:ln w="9525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77">
                          <w:txbxContent>
                            <w:p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处理：</w:t>
                              </w:r>
                              <w:r>
                                <w:rPr>
                                  <w:rFonts w:ascii="-apple-system" w:hAnsi="-apple-system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color w:val="24292E"/>
                                  <w:spacing w:val="0"/>
                                  <w:sz w:val="21"/>
                                  <w:shd w:val="clear" w:color="auto" w:fill="FFFFFF"/>
                                </w:rPr>
                                <w:t>本模块搜集热门话题以聊天室的形式展现，以及审核用户发起的创建聊天室请求信息合法性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78" o:spid="_x0000_s78" coordorigin="2279,8442" coordsize="4935,6721" style="position:absolute;margin-left:23.999725pt;margin-top:7.8009067pt;width:246.75pt;height:336.05pt;z-index:25;mso-position-horizontal:absolute;mso-position-vertical:absolute;mso-wrap-distance-left:6.749897pt;mso-wrap-distance-right:6.749897pt;">
                <v:rect type="#_x0000_t1" id="矩形 79" o:spid="_x0000_s79" style="position:absolute;left:2279;top:8442;width:4935;height:6720;mso-wrap-style:square;" fillcolor="#FFFFFF" stroked="t">
                  <v:textbox id="897" inset="2.54mm,1.27mm,2.54mm,1.27mm" o:insetmode="custom" style="layout-flow:horizontal;v-text-anchor:top;">
                    <w:txbxContent>
                      <w:p>
                        <w:pPr>
                          <w:ind w:firstLineChars="450" w:firstLine="126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  IPO表</w:t>
                        </w:r>
                      </w:p>
                      <w:p>
                        <w:pPr>
                          <w:ind w:left="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系统：</w:t>
                        </w:r>
                        <w:r>
                          <w:rPr>
                            <w:rFonts w:ascii="-apple-system" w:hAnsi="-apple-system"/>
                            <w:b w:val="0"/>
                            <w:bCs w:val="0"/>
                            <w:i w:val="0"/>
                            <w:iCs w:val="0"/>
                            <w:caps w:val="0"/>
                            <w:smallCaps w:val="0"/>
                            <w:color w:val="24292E"/>
                            <w:spacing w:val="0"/>
                            <w:sz w:val="24"/>
                            <w:szCs w:val="24"/>
                            <w:shd w:val="clear" w:color="auto" w:fill="FFFFFF"/>
                          </w:rPr>
                          <w:t>在线英语中文交互式学习系统</w:t>
                        </w:r>
                      </w:p>
                      <w:p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模块：聊天室管理模块</w:t>
                        </w:r>
                      </w:p>
                      <w:p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编号：3.2</w:t>
                        </w:r>
                      </w:p>
                    </w:txbxContent>
                  </v:textbox>
                  <v:stroke color="#000000"/>
                </v:rect>
                <v:shape type="#_x0000_t202" id="文本框 80" o:spid="_x0000_s80" style="position:absolute;left:2519;top:11214;width:1994;height:936;mso-wrap-style:square;" fillcolor="#FFFFFF" stroked="t">
                  <v:textbox id="898" inset="2.54mm,1.27mm,2.54mm,1.27mm" o:insetmode="custom" style="layout-flow:horizontal;v-text-anchor:top;">
                    <w:txbxContent>
                      <w:p>
                        <w:r>
                          <w:t>被调用：模块3.0</w:t>
                        </w:r>
                      </w:p>
                    </w:txbxContent>
                  </v:textbox>
                  <v:stroke color="#000000"/>
                </v:shape>
                <v:shape type="#_x0000_t202" id="文本框 81" o:spid="_x0000_s81" style="position:absolute;left:4919;top:11214;width:2100;height:936;mso-wrap-style:square;" fillcolor="#FFFFFF" stroked="t">
                  <v:textbox id="899" inset="2.54mm,1.27mm,2.54mm,1.27mm" o:insetmode="custom" style="layout-flow:horizontal;v-text-anchor:top;">
                    <w:txbxContent>
                      <w:p>
                        <w:r>
                          <w:t>调用：无</w:t>
                        </w:r>
                      </w:p>
                    </w:txbxContent>
                  </v:textbox>
                  <v:stroke color="#000000"/>
                </v:shape>
                <v:shape type="#_x0000_t202" id="文本框 82" o:spid="_x0000_s82" style="position:absolute;left:2519;top:12186;width:1995;height:936;mso-wrap-style:square;" fillcolor="#FFFFFF" stroked="t">
                  <v:textbox id="900" inset="2.54mm,1.27mm,2.54mm,1.27mm" o:insetmode="custom" style="layout-flow:horizontal;v-text-anchor:top;">
                    <w:txbxContent>
                      <w:p>
                        <w:r>
                          <w:t>输入：无</w:t>
                        </w:r>
                      </w:p>
                    </w:txbxContent>
                  </v:textbox>
                  <v:stroke color="#000000"/>
                </v:shape>
                <v:shape type="#_x0000_t202" id="文本框 83" o:spid="_x0000_s83" style="position:absolute;left:4919;top:12186;width:2100;height:936;mso-wrap-style:square;" fillcolor="#FFFFFF" stroked="t">
                  <v:textbox id="901" inset="2.54mm,1.27mm,2.54mm,1.27mm" o:insetmode="custom" style="layout-flow:horizontal;v-text-anchor:top;">
                    <w:txbxContent>
                      <w:p>
                        <w:r>
                          <w:t>输出：无</w:t>
                        </w:r>
                      </w:p>
                    </w:txbxContent>
                  </v:textbox>
                  <v:stroke color="#000000"/>
                </v:shape>
                <v:shape type="#_x0000_t202" id="文本框 84" o:spid="_x0000_s84" style="position:absolute;left:2399;top:13325;width:4589;height:1793;mso-wrap-style:square;" fillcolor="#FFFFFF" stroked="t">
                  <v:textbox id="902" inset="2.54mm,1.27mm,2.54mm,1.27mm" o:insetmode="custom" style="layout-flow:horizontal;v-text-anchor:top;">
                    <w:txbxContent>
                      <w:p>
                        <w:pPr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处理：</w:t>
                        </w:r>
                        <w:r>
                          <w:rPr>
                            <w:rFonts w:ascii="-apple-system" w:hAnsi="-apple-system"/>
                            <w:b w:val="0"/>
                            <w:bCs w:val="0"/>
                            <w:i w:val="0"/>
                            <w:iCs w:val="0"/>
                            <w:caps w:val="0"/>
                            <w:smallCaps w:val="0"/>
                            <w:color w:val="24292E"/>
                            <w:spacing w:val="0"/>
                            <w:sz w:val="21"/>
                            <w:shd w:val="clear" w:color="auto" w:fill="FFFFFF"/>
                          </w:rPr>
                          <w:t>本模块搜集热门话题以聊天室的形式展现，以及审核用户发起的创建聊天室请求信息合法性</w:t>
                        </w:r>
                      </w:p>
                    </w:txbxContent>
                  </v:textbox>
                  <v:stroke color="#000000"/>
                </v:shape>
              </v:group>
            </w:pict>
          </mc:Fallback>
        </mc:AlternateContent>
      </w:r>
    </w:p>
    <w:p>
      <w:r>
        <w:br w:type="page"/>
      </w:r>
      <w:r>
        <mc:AlternateContent>
          <mc:Choice Requires="wps">
            <w:drawing>
              <wp:anchor distT="0" distB="0" distL="85723" distR="85723" simplePos="0" relativeHeight="26" behindDoc="0" locked="0" layoutInCell="1" hidden="0" allowOverlap="1">
                <wp:simplePos x="0" y="0"/>
                <wp:positionH relativeFrom="column">
                  <wp:posOffset>457194</wp:posOffset>
                </wp:positionH>
                <wp:positionV relativeFrom="paragraph">
                  <wp:posOffset>2798482</wp:posOffset>
                </wp:positionV>
                <wp:extent cx="3133725" cy="4267835"/>
                <wp:effectExtent l="0" t="0" r="0" b="0"/>
                <wp:wrapNone/>
                <wp:docPr id="85" name="组合 85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86" name="组合 86"/>
                      <wpg:cNvGrpSpPr/>
                      <wpg:grpSpPr>
                        <a:xfrm rot="0">
                          <a:off x="0" y="0"/>
                          <a:ext cx="3133725" cy="4267835"/>
                        </a:xfrm>
                        <a:prstGeom prst="rect"/>
                        <a:solidFill>
                          <a:srgbClr val="FFFFFF"/>
                        </a:solidFill>
                        <a:ln w="9525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87" name="矩形 87"/>
                        <wps:cNvSpPr/>
                        <wps:spPr>
                          <a:xfrm rot="0">
                            <a:off x="0" y="0"/>
                            <a:ext cx="3133725" cy="4267835"/>
                          </a:xfrm>
                          <a:prstGeom prst="rect"/>
                          <a:solidFill>
                            <a:srgbClr val="FFFFFF"/>
                          </a:solidFill>
                          <a:ln w="9525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88">
                          <w:txbxContent>
                            <w:p>
                              <w:pPr>
                                <w:ind w:firstLineChars="450" w:firstLine="1260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  IPO表</w:t>
                              </w:r>
                            </w:p>
                            <w:p>
                              <w:pPr>
                                <w:ind w:left="0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系统：</w:t>
                              </w:r>
                              <w:r>
                                <w:rPr>
                                  <w:rFonts w:ascii="-apple-system" w:hAnsi="-apple-system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color w:val="24292E"/>
                                  <w:spacing w:val="0"/>
                                  <w:sz w:val="24"/>
                                  <w:szCs w:val="24"/>
                                  <w:shd w:val="clear" w:color="auto" w:fill="FFFFFF"/>
                                </w:rPr>
                                <w:t>在线英语中文交互式学习系统</w:t>
                              </w:r>
                            </w:p>
                            <w:p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模块：充值模块</w:t>
                              </w:r>
                            </w:p>
                            <w:p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编号：4.0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89" name="文本框 89"/>
                        <wps:cNvSpPr/>
                        <wps:spPr>
                          <a:xfrm rot="0">
                            <a:off x="152400" y="1760219"/>
                            <a:ext cx="1266823" cy="594360"/>
                          </a:xfrm>
                          <a:prstGeom prst="rect"/>
                          <a:solidFill>
                            <a:srgbClr val="FFFFFF"/>
                          </a:solidFill>
                          <a:ln w="9525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90"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被调用：在线英语中文交互式学习系统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91" name="文本框 91"/>
                        <wps:cNvSpPr/>
                        <wps:spPr>
                          <a:xfrm rot="0">
                            <a:off x="1676397" y="1760219"/>
                            <a:ext cx="1333500" cy="594360"/>
                          </a:xfrm>
                          <a:prstGeom prst="rect"/>
                          <a:solidFill>
                            <a:srgbClr val="FFFFFF"/>
                          </a:solidFill>
                          <a:ln w="9525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92">
                          <w:txbxContent>
                            <w:p>
                              <w:r>
                                <w:t>调用：无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93" name="文本框 93"/>
                        <wps:cNvSpPr/>
                        <wps:spPr>
                          <a:xfrm rot="0">
                            <a:off x="152398" y="2377439"/>
                            <a:ext cx="1266825" cy="594360"/>
                          </a:xfrm>
                          <a:prstGeom prst="rect"/>
                          <a:solidFill>
                            <a:srgbClr val="FFFFFF"/>
                          </a:solidFill>
                          <a:ln w="9525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94">
                          <w:txbxContent>
                            <w:p>
                              <w:r>
                                <w:t>输入：用户选择的月费，年费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95" name="文本框 95"/>
                        <wps:cNvSpPr/>
                        <wps:spPr>
                          <a:xfrm rot="0">
                            <a:off x="1676397" y="2377439"/>
                            <a:ext cx="1333500" cy="594360"/>
                          </a:xfrm>
                          <a:prstGeom prst="rect"/>
                          <a:solidFill>
                            <a:srgbClr val="FFFFFF"/>
                          </a:solidFill>
                          <a:ln w="9525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96">
                          <w:txbxContent>
                            <w:p>
                              <w:r>
                                <w:t>输出：无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97" name="文本框 97"/>
                        <wps:cNvSpPr/>
                        <wps:spPr>
                          <a:xfrm rot="0">
                            <a:off x="76199" y="3100704"/>
                            <a:ext cx="2914650" cy="1138556"/>
                          </a:xfrm>
                          <a:prstGeom prst="rect"/>
                          <a:solidFill>
                            <a:srgbClr val="FFFFFF"/>
                          </a:solidFill>
                          <a:ln w="9525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98"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处理：</w:t>
                              </w:r>
                              <w:r>
                                <w:rPr>
                                  <w:rFonts w:ascii="-apple-system" w:hAnsi="-apple-system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color w:val="24292E"/>
                                  <w:spacing w:val="0"/>
                                  <w:sz w:val="18"/>
                                  <w:szCs w:val="18"/>
                                  <w:shd w:val="clear" w:color="auto" w:fill="FFFFFF"/>
                                </w:rPr>
                                <w:t>用户选择具体的月费/年费后提交，待确认用户是否了解充值规则以及对充值金额进行确认后，如充值成功，向用户会员数据库插入一条数据，跳转至个人账户页面，显示当前剩余时间，否则返回充值页面。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99" o:spid="_x0000_s99" coordorigin="2519,5847" coordsize="4935,6721" style="position:absolute;margin-left:35.999542pt;margin-top:220.3529pt;width:246.75pt;height:336.05pt;z-index:26;mso-position-horizontal:absolute;mso-position-vertical:absolute;mso-wrap-distance-left:6.749897pt;mso-wrap-distance-right:6.749897pt;">
                <v:rect type="#_x0000_t1" id="矩形 100" o:spid="_x0000_s100" style="position:absolute;left:2519;top:5847;width:4935;height:6720;mso-wrap-style:square;" fillcolor="#FFFFFF" stroked="t">
                  <v:textbox id="903" inset="2.54mm,1.27mm,2.54mm,1.27mm" o:insetmode="custom" style="layout-flow:horizontal;v-text-anchor:top;">
                    <w:txbxContent>
                      <w:p>
                        <w:pPr>
                          <w:ind w:firstLineChars="450" w:firstLine="126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  IPO表</w:t>
                        </w:r>
                      </w:p>
                      <w:p>
                        <w:pPr>
                          <w:ind w:left="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系统：</w:t>
                        </w:r>
                        <w:r>
                          <w:rPr>
                            <w:rFonts w:ascii="-apple-system" w:hAnsi="-apple-system"/>
                            <w:b w:val="0"/>
                            <w:bCs w:val="0"/>
                            <w:i w:val="0"/>
                            <w:iCs w:val="0"/>
                            <w:caps w:val="0"/>
                            <w:smallCaps w:val="0"/>
                            <w:color w:val="24292E"/>
                            <w:spacing w:val="0"/>
                            <w:sz w:val="24"/>
                            <w:szCs w:val="24"/>
                            <w:shd w:val="clear" w:color="auto" w:fill="FFFFFF"/>
                          </w:rPr>
                          <w:t>在线英语中文交互式学习系统</w:t>
                        </w:r>
                      </w:p>
                      <w:p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模块：充值模块</w:t>
                        </w:r>
                      </w:p>
                      <w:p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编号：4.0</w:t>
                        </w:r>
                      </w:p>
                    </w:txbxContent>
                  </v:textbox>
                  <v:stroke color="#000000"/>
                </v:rect>
                <v:shape type="#_x0000_t202" id="文本框 101" o:spid="_x0000_s101" style="position:absolute;left:2759;top:8619;width:1994;height:936;mso-wrap-style:square;" fillcolor="#FFFFFF" stroked="t">
                  <v:textbox id="904" inset="2.54mm,1.27mm,2.54mm,1.27mm" o:insetmode="custom" style="layout-flow:horizontal;v-text-anchor:top;"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被调用：在线英语中文交互式学习系统</w:t>
                        </w:r>
                      </w:p>
                    </w:txbxContent>
                  </v:textbox>
                  <v:stroke color="#000000"/>
                </v:shape>
                <v:shape type="#_x0000_t202" id="文本框 102" o:spid="_x0000_s102" style="position:absolute;left:5159;top:8619;width:2100;height:936;mso-wrap-style:square;" fillcolor="#FFFFFF" stroked="t">
                  <v:textbox id="905" inset="2.54mm,1.27mm,2.54mm,1.27mm" o:insetmode="custom" style="layout-flow:horizontal;v-text-anchor:top;">
                    <w:txbxContent>
                      <w:p>
                        <w:r>
                          <w:t>调用：无</w:t>
                        </w:r>
                      </w:p>
                    </w:txbxContent>
                  </v:textbox>
                  <v:stroke color="#000000"/>
                </v:shape>
                <v:shape type="#_x0000_t202" id="文本框 103" o:spid="_x0000_s103" style="position:absolute;left:2759;top:9591;width:1995;height:936;mso-wrap-style:square;" fillcolor="#FFFFFF" stroked="t">
                  <v:textbox id="906" inset="2.54mm,1.27mm,2.54mm,1.27mm" o:insetmode="custom" style="layout-flow:horizontal;v-text-anchor:top;">
                    <w:txbxContent>
                      <w:p>
                        <w:r>
                          <w:t>输入：用户选择的月费，年费</w:t>
                        </w:r>
                      </w:p>
                    </w:txbxContent>
                  </v:textbox>
                  <v:stroke color="#000000"/>
                </v:shape>
                <v:shape type="#_x0000_t202" id="文本框 104" o:spid="_x0000_s104" style="position:absolute;left:5159;top:9591;width:2100;height:936;mso-wrap-style:square;" fillcolor="#FFFFFF" stroked="t">
                  <v:textbox id="907" inset="2.54mm,1.27mm,2.54mm,1.27mm" o:insetmode="custom" style="layout-flow:horizontal;v-text-anchor:top;">
                    <w:txbxContent>
                      <w:p>
                        <w:r>
                          <w:t>输出：无</w:t>
                        </w:r>
                      </w:p>
                    </w:txbxContent>
                  </v:textbox>
                  <v:stroke color="#000000"/>
                </v:shape>
                <v:shape type="#_x0000_t202" id="文本框 105" o:spid="_x0000_s105" style="position:absolute;left:2639;top:10730;width:4589;height:1793;mso-wrap-style:square;" fillcolor="#FFFFFF" stroked="t">
                  <v:textbox id="908" inset="2.54mm,1.27mm,2.54mm,1.27mm" o:insetmode="custom" style="layout-flow:horizontal;v-text-anchor:top;"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处理：</w:t>
                        </w:r>
                        <w:r>
                          <w:rPr>
                            <w:rFonts w:ascii="-apple-system" w:hAnsi="-apple-system"/>
                            <w:b w:val="0"/>
                            <w:bCs w:val="0"/>
                            <w:i w:val="0"/>
                            <w:iCs w:val="0"/>
                            <w:caps w:val="0"/>
                            <w:smallCaps w:val="0"/>
                            <w:color w:val="24292E"/>
                            <w:spacing w:val="0"/>
                            <w:sz w:val="18"/>
                            <w:szCs w:val="18"/>
                            <w:shd w:val="clear" w:color="auto" w:fill="FFFFFF"/>
                          </w:rPr>
                          <w:t>用户选择具体的月费/年费后提交，待确认用户是否了解充值规则以及对充值金额进行确认后，如充值成功，向用户会员数据库插入一条数据，跳转至个人账户页面，显示当前剩余时间，否则返回充值页面。</w:t>
                        </w:r>
                      </w:p>
                    </w:txbxContent>
                  </v:textbox>
                  <v:stroke color="#000000"/>
                </v:shape>
              </v:group>
            </w:pict>
          </mc:Fallback>
        </mc:AlternateContent>
      </w:r>
      <w:r>
        <w:br w:type="page"/>
      </w:r>
      <w:r>
        <mc:AlternateContent>
          <mc:Choice Requires="wps">
            <w:drawing>
              <wp:anchor distT="0" distB="0" distL="85723" distR="85723" simplePos="0" relativeHeight="22" behindDoc="0" locked="0" layoutInCell="1" hidden="0" allowOverlap="1">
                <wp:simplePos x="0" y="0"/>
                <wp:positionH relativeFrom="column">
                  <wp:posOffset>228597</wp:posOffset>
                </wp:positionH>
                <wp:positionV relativeFrom="paragraph">
                  <wp:posOffset>4446281</wp:posOffset>
                </wp:positionV>
                <wp:extent cx="3133725" cy="4267835"/>
                <wp:effectExtent l="0" t="0" r="0" b="0"/>
                <wp:wrapNone/>
                <wp:docPr id="106" name="组合 106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07" name="组合 107"/>
                      <wpg:cNvGrpSpPr/>
                      <wpg:grpSpPr>
                        <a:xfrm rot="0">
                          <a:off x="0" y="0"/>
                          <a:ext cx="3133725" cy="4267835"/>
                        </a:xfrm>
                        <a:prstGeom prst="rect"/>
                        <a:solidFill>
                          <a:srgbClr val="FFFFFF"/>
                        </a:solidFill>
                        <a:ln w="9525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08" name="矩形 108"/>
                        <wps:cNvSpPr/>
                        <wps:spPr>
                          <a:xfrm rot="0">
                            <a:off x="0" y="0"/>
                            <a:ext cx="3133725" cy="4267835"/>
                          </a:xfrm>
                          <a:prstGeom prst="rect"/>
                          <a:solidFill>
                            <a:srgbClr val="FFFFFF"/>
                          </a:solidFill>
                          <a:ln w="9525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109">
                          <w:txbxContent>
                            <w:p>
                              <w:pPr>
                                <w:ind w:firstLineChars="450" w:firstLine="1260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  IPO表</w:t>
                              </w:r>
                            </w:p>
                            <w:p>
                              <w:pPr>
                                <w:ind w:left="0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系统：</w:t>
                              </w:r>
                              <w:r>
                                <w:rPr>
                                  <w:rFonts w:ascii="-apple-system" w:hAnsi="-apple-system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color w:val="24292E"/>
                                  <w:spacing w:val="0"/>
                                  <w:sz w:val="24"/>
                                  <w:szCs w:val="24"/>
                                  <w:shd w:val="clear" w:color="auto" w:fill="FFFFFF"/>
                                </w:rPr>
                                <w:t>在线英语中文交互式学习系统</w:t>
                              </w:r>
                            </w:p>
                            <w:p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模块：发布委托</w:t>
                              </w:r>
                            </w:p>
                            <w:p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编号：2.4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10" name="文本框 110"/>
                        <wps:cNvSpPr/>
                        <wps:spPr>
                          <a:xfrm rot="0">
                            <a:off x="152400" y="1760218"/>
                            <a:ext cx="1266823" cy="594360"/>
                          </a:xfrm>
                          <a:prstGeom prst="rect"/>
                          <a:solidFill>
                            <a:srgbClr val="FFFFFF"/>
                          </a:solidFill>
                          <a:ln w="9525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111">
                          <w:txbxContent>
                            <w:p>
                              <w:r>
                                <w:t>被调用：模块2.0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12" name="文本框 112"/>
                        <wps:cNvSpPr/>
                        <wps:spPr>
                          <a:xfrm rot="0">
                            <a:off x="1676397" y="1760218"/>
                            <a:ext cx="1333500" cy="594360"/>
                          </a:xfrm>
                          <a:prstGeom prst="rect"/>
                          <a:solidFill>
                            <a:srgbClr val="FFFFFF"/>
                          </a:solidFill>
                          <a:ln w="9525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113">
                          <w:txbxContent>
                            <w:p>
                              <w:r>
                                <w:t>调用：无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14" name="文本框 114"/>
                        <wps:cNvSpPr/>
                        <wps:spPr>
                          <a:xfrm rot="0">
                            <a:off x="152398" y="2377439"/>
                            <a:ext cx="1266825" cy="594360"/>
                          </a:xfrm>
                          <a:prstGeom prst="rect"/>
                          <a:solidFill>
                            <a:srgbClr val="FFFFFF"/>
                          </a:solidFill>
                          <a:ln w="9525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115">
                          <w:txbxContent>
                            <w:p>
                              <w:r>
                                <w:t>输入：委托信息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16" name="文本框 116"/>
                        <wps:cNvSpPr/>
                        <wps:spPr>
                          <a:xfrm rot="0">
                            <a:off x="1676397" y="2377439"/>
                            <a:ext cx="1333500" cy="594360"/>
                          </a:xfrm>
                          <a:prstGeom prst="rect"/>
                          <a:solidFill>
                            <a:srgbClr val="FFFFFF"/>
                          </a:solidFill>
                          <a:ln w="9525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117">
                          <w:txbxContent>
                            <w:p>
                              <w:r>
                                <w:t>输出：无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18" name="文本框 118"/>
                        <wps:cNvSpPr/>
                        <wps:spPr>
                          <a:xfrm rot="0">
                            <a:off x="76199" y="3100703"/>
                            <a:ext cx="2914650" cy="1138556"/>
                          </a:xfrm>
                          <a:prstGeom prst="rect"/>
                          <a:solidFill>
                            <a:srgbClr val="FFFFFF"/>
                          </a:solidFill>
                          <a:ln w="9525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119">
                          <w:txbxContent>
                            <w:p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处理：</w:t>
                              </w:r>
                              <w:r>
                                <w:rPr>
                                  <w:rFonts w:ascii="-apple-system" w:hAnsi="-apple-system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color w:val="24292E"/>
                                  <w:spacing w:val="0"/>
                                  <w:sz w:val="21"/>
                                  <w:shd w:val="clear" w:color="auto" w:fill="FFFFFF"/>
                                </w:rPr>
                                <w:t>用户在发布委托信息界面输入委托信息，经验证合法性后插入委托信息表，如不合法，则返回再次输入。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20" o:spid="_x0000_s120" coordorigin="2159,8442" coordsize="4935,6721" style="position:absolute;margin-left:17.999805pt;margin-top:350.1009pt;width:246.75pt;height:336.05005pt;z-index:22;mso-position-horizontal:absolute;mso-position-vertical:absolute;mso-wrap-distance-left:6.749897pt;mso-wrap-distance-right:6.749897pt;">
                <v:rect type="#_x0000_t1" id="矩形 121" o:spid="_x0000_s121" style="position:absolute;left:2159;top:8442;width:4935;height:6720;mso-wrap-style:square;" fillcolor="#FFFFFF" stroked="t">
                  <v:textbox id="879" inset="2.54mm,1.27mm,2.54mm,1.27mm" o:insetmode="custom" style="layout-flow:horizontal;v-text-anchor:top;">
                    <w:txbxContent>
                      <w:p>
                        <w:pPr>
                          <w:ind w:firstLineChars="450" w:firstLine="126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  IPO表</w:t>
                        </w:r>
                      </w:p>
                      <w:p>
                        <w:pPr>
                          <w:ind w:left="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系统：</w:t>
                        </w:r>
                        <w:r>
                          <w:rPr>
                            <w:rFonts w:ascii="-apple-system" w:hAnsi="-apple-system"/>
                            <w:b w:val="0"/>
                            <w:bCs w:val="0"/>
                            <w:i w:val="0"/>
                            <w:iCs w:val="0"/>
                            <w:caps w:val="0"/>
                            <w:smallCaps w:val="0"/>
                            <w:color w:val="24292E"/>
                            <w:spacing w:val="0"/>
                            <w:sz w:val="24"/>
                            <w:szCs w:val="24"/>
                            <w:shd w:val="clear" w:color="auto" w:fill="FFFFFF"/>
                          </w:rPr>
                          <w:t>在线英语中文交互式学习系统</w:t>
                        </w:r>
                      </w:p>
                      <w:p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模块：发布委托</w:t>
                        </w:r>
                      </w:p>
                      <w:p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编号：2.4</w:t>
                        </w:r>
                      </w:p>
                    </w:txbxContent>
                  </v:textbox>
                  <v:stroke color="#000000"/>
                </v:rect>
                <v:shape type="#_x0000_t202" id="文本框 122" o:spid="_x0000_s122" style="position:absolute;left:2399;top:11214;width:1994;height:936;mso-wrap-style:square;" fillcolor="#FFFFFF" stroked="t">
                  <v:textbox id="880" inset="2.54mm,1.27mm,2.54mm,1.27mm" o:insetmode="custom" style="layout-flow:horizontal;v-text-anchor:top;">
                    <w:txbxContent>
                      <w:p>
                        <w:r>
                          <w:t>被调用：模块2.0</w:t>
                        </w:r>
                      </w:p>
                    </w:txbxContent>
                  </v:textbox>
                  <v:stroke color="#000000"/>
                </v:shape>
                <v:shape type="#_x0000_t202" id="文本框 123" o:spid="_x0000_s123" style="position:absolute;left:4799;top:11214;width:2100;height:936;mso-wrap-style:square;" fillcolor="#FFFFFF" stroked="t">
                  <v:textbox id="881" inset="2.54mm,1.27mm,2.54mm,1.27mm" o:insetmode="custom" style="layout-flow:horizontal;v-text-anchor:top;">
                    <w:txbxContent>
                      <w:p>
                        <w:r>
                          <w:t>调用：无</w:t>
                        </w:r>
                      </w:p>
                    </w:txbxContent>
                  </v:textbox>
                  <v:stroke color="#000000"/>
                </v:shape>
                <v:shape type="#_x0000_t202" id="文本框 124" o:spid="_x0000_s124" style="position:absolute;left:2399;top:12186;width:1995;height:936;mso-wrap-style:square;" fillcolor="#FFFFFF" stroked="t">
                  <v:textbox id="882" inset="2.54mm,1.27mm,2.54mm,1.27mm" o:insetmode="custom" style="layout-flow:horizontal;v-text-anchor:top;">
                    <w:txbxContent>
                      <w:p>
                        <w:r>
                          <w:t>输入：委托信息</w:t>
                        </w:r>
                      </w:p>
                    </w:txbxContent>
                  </v:textbox>
                  <v:stroke color="#000000"/>
                </v:shape>
                <v:shape type="#_x0000_t202" id="文本框 125" o:spid="_x0000_s125" style="position:absolute;left:4799;top:12186;width:2100;height:936;mso-wrap-style:square;" fillcolor="#FFFFFF" stroked="t">
                  <v:textbox id="883" inset="2.54mm,1.27mm,2.54mm,1.27mm" o:insetmode="custom" style="layout-flow:horizontal;v-text-anchor:top;">
                    <w:txbxContent>
                      <w:p>
                        <w:r>
                          <w:t>输出：无</w:t>
                        </w:r>
                      </w:p>
                    </w:txbxContent>
                  </v:textbox>
                  <v:stroke color="#000000"/>
                </v:shape>
                <v:shape type="#_x0000_t202" id="文本框 126" o:spid="_x0000_s126" style="position:absolute;left:2279;top:13325;width:4590;height:1793;mso-wrap-style:square;" fillcolor="#FFFFFF" stroked="t">
                  <v:textbox id="884" inset="2.54mm,1.27mm,2.54mm,1.27mm" o:insetmode="custom" style="layout-flow:horizontal;v-text-anchor:top;">
                    <w:txbxContent>
                      <w:p>
                        <w:pPr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处理：</w:t>
                        </w:r>
                        <w:r>
                          <w:rPr>
                            <w:rFonts w:ascii="-apple-system" w:hAnsi="-apple-system"/>
                            <w:b w:val="0"/>
                            <w:bCs w:val="0"/>
                            <w:i w:val="0"/>
                            <w:iCs w:val="0"/>
                            <w:caps w:val="0"/>
                            <w:smallCaps w:val="0"/>
                            <w:color w:val="24292E"/>
                            <w:spacing w:val="0"/>
                            <w:sz w:val="21"/>
                            <w:shd w:val="clear" w:color="auto" w:fill="FFFFFF"/>
                          </w:rPr>
                          <w:t>用户在发布委托信息界面输入委托信息，经验证合法性后插入委托信息表，如不合法，则返回再次输入。</w:t>
                        </w:r>
                      </w:p>
                    </w:txbxContent>
                  </v:textbox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85723" distR="85723" simplePos="0" relativeHeight="23" behindDoc="0" locked="0" layoutInCell="1" hidden="0" allowOverlap="1">
                <wp:simplePos x="0" y="0"/>
                <wp:positionH relativeFrom="column">
                  <wp:posOffset>228597</wp:posOffset>
                </wp:positionH>
                <wp:positionV relativeFrom="paragraph">
                  <wp:posOffset>-1825</wp:posOffset>
                </wp:positionV>
                <wp:extent cx="3133725" cy="4267835"/>
                <wp:effectExtent l="0" t="0" r="0" b="0"/>
                <wp:wrapNone/>
                <wp:docPr id="127" name="组合 127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28" name="组合 128"/>
                      <wpg:cNvGrpSpPr/>
                      <wpg:grpSpPr>
                        <a:xfrm rot="0">
                          <a:off x="0" y="0"/>
                          <a:ext cx="3133725" cy="4267835"/>
                        </a:xfrm>
                        <a:prstGeom prst="rect"/>
                        <a:solidFill>
                          <a:srgbClr val="FFFFFF"/>
                        </a:solidFill>
                        <a:ln w="9525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29" name="矩形 129"/>
                        <wps:cNvSpPr/>
                        <wps:spPr>
                          <a:xfrm rot="0">
                            <a:off x="0" y="0"/>
                            <a:ext cx="3133725" cy="4267835"/>
                          </a:xfrm>
                          <a:prstGeom prst="rect"/>
                          <a:solidFill>
                            <a:srgbClr val="FFFFFF"/>
                          </a:solidFill>
                          <a:ln w="9525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130">
                          <w:txbxContent>
                            <w:p>
                              <w:pPr>
                                <w:ind w:firstLineChars="450" w:firstLine="1260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  IPO表</w:t>
                              </w:r>
                            </w:p>
                            <w:p>
                              <w:pPr>
                                <w:ind w:left="0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系统：</w:t>
                              </w:r>
                              <w:r>
                                <w:rPr>
                                  <w:rFonts w:ascii="-apple-system" w:hAnsi="-apple-system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color w:val="24292E"/>
                                  <w:spacing w:val="0"/>
                                  <w:sz w:val="24"/>
                                  <w:szCs w:val="24"/>
                                  <w:shd w:val="clear" w:color="auto" w:fill="FFFFFF"/>
                                </w:rPr>
                                <w:t>在线英语中文交互式学习系统</w:t>
                              </w:r>
                            </w:p>
                            <w:p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模块：查看一对一聊天室</w:t>
                              </w:r>
                            </w:p>
                            <w:p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编号：2.3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31" name="文本框 131"/>
                        <wps:cNvSpPr/>
                        <wps:spPr>
                          <a:xfrm rot="0">
                            <a:off x="152400" y="1760218"/>
                            <a:ext cx="1266823" cy="594360"/>
                          </a:xfrm>
                          <a:prstGeom prst="rect"/>
                          <a:solidFill>
                            <a:srgbClr val="FFFFFF"/>
                          </a:solidFill>
                          <a:ln w="9525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132">
                          <w:txbxContent>
                            <w:p>
                              <w:r>
                                <w:t>被调用：模块2.0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33" name="文本框 133"/>
                        <wps:cNvSpPr/>
                        <wps:spPr>
                          <a:xfrm rot="0">
                            <a:off x="1676397" y="1760218"/>
                            <a:ext cx="1333500" cy="594360"/>
                          </a:xfrm>
                          <a:prstGeom prst="rect"/>
                          <a:solidFill>
                            <a:srgbClr val="FFFFFF"/>
                          </a:solidFill>
                          <a:ln w="9525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134">
                          <w:txbxContent>
                            <w:p>
                              <w:r>
                                <w:t>调用：无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35" name="文本框 135"/>
                        <wps:cNvSpPr/>
                        <wps:spPr>
                          <a:xfrm rot="0">
                            <a:off x="152398" y="2377439"/>
                            <a:ext cx="1266825" cy="594360"/>
                          </a:xfrm>
                          <a:prstGeom prst="rect"/>
                          <a:solidFill>
                            <a:srgbClr val="FFFFFF"/>
                          </a:solidFill>
                          <a:ln w="9525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136">
                          <w:txbxContent>
                            <w:p>
                              <w:r>
                                <w:t>输入：用户点击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37" name="文本框 137"/>
                        <wps:cNvSpPr/>
                        <wps:spPr>
                          <a:xfrm rot="0">
                            <a:off x="1676397" y="2377439"/>
                            <a:ext cx="1333500" cy="594360"/>
                          </a:xfrm>
                          <a:prstGeom prst="rect"/>
                          <a:solidFill>
                            <a:srgbClr val="FFFFFF"/>
                          </a:solidFill>
                          <a:ln w="9525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138">
                          <w:txbxContent>
                            <w:p>
                              <w:r>
                                <w:t>输出：聊天室信息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39" name="文本框 139"/>
                        <wps:cNvSpPr/>
                        <wps:spPr>
                          <a:xfrm rot="0">
                            <a:off x="76199" y="3100703"/>
                            <a:ext cx="2914650" cy="1138556"/>
                          </a:xfrm>
                          <a:prstGeom prst="rect"/>
                          <a:solidFill>
                            <a:srgbClr val="FFFFFF"/>
                          </a:solidFill>
                          <a:ln w="9525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140">
                          <w:txbxContent>
                            <w:p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处理：</w:t>
                              </w:r>
                              <w:r>
                                <w:rPr>
                                  <w:rFonts w:ascii="-apple-system" w:hAnsi="-apple-system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color w:val="24292E"/>
                                  <w:spacing w:val="0"/>
                                  <w:sz w:val="21"/>
                                  <w:shd w:val="clear" w:color="auto" w:fill="FFFFFF"/>
                                </w:rPr>
                                <w:t>用户点击查看某一个具体的信息后，系统查询数据库中一对一聊天室信息表，提取出相关信息进行显示。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41" o:spid="_x0000_s141" coordorigin="2159,1437" coordsize="4935,6721" style="position:absolute;margin-left:17.999817pt;margin-top:-0.1437356pt;width:246.75pt;height:336.05005pt;z-index:23;mso-position-horizontal:absolute;mso-position-vertical:absolute;mso-wrap-distance-left:6.749897pt;mso-wrap-distance-right:6.749897pt;">
                <v:rect type="#_x0000_t1" id="矩形 142" o:spid="_x0000_s142" style="position:absolute;left:2159;top:1437;width:4935;height:6720;mso-wrap-style:square;" fillcolor="#FFFFFF" stroked="t">
                  <v:textbox id="885" inset="2.54mm,1.27mm,2.54mm,1.27mm" o:insetmode="custom" style="layout-flow:horizontal;v-text-anchor:top;">
                    <w:txbxContent>
                      <w:p>
                        <w:pPr>
                          <w:ind w:firstLineChars="450" w:firstLine="126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  IPO表</w:t>
                        </w:r>
                      </w:p>
                      <w:p>
                        <w:pPr>
                          <w:ind w:left="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系统：</w:t>
                        </w:r>
                        <w:r>
                          <w:rPr>
                            <w:rFonts w:ascii="-apple-system" w:hAnsi="-apple-system"/>
                            <w:b w:val="0"/>
                            <w:bCs w:val="0"/>
                            <w:i w:val="0"/>
                            <w:iCs w:val="0"/>
                            <w:caps w:val="0"/>
                            <w:smallCaps w:val="0"/>
                            <w:color w:val="24292E"/>
                            <w:spacing w:val="0"/>
                            <w:sz w:val="24"/>
                            <w:szCs w:val="24"/>
                            <w:shd w:val="clear" w:color="auto" w:fill="FFFFFF"/>
                          </w:rPr>
                          <w:t>在线英语中文交互式学习系统</w:t>
                        </w:r>
                      </w:p>
                      <w:p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模块：查看一对一聊天室</w:t>
                        </w:r>
                      </w:p>
                      <w:p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编号：2.3</w:t>
                        </w:r>
                      </w:p>
                    </w:txbxContent>
                  </v:textbox>
                  <v:stroke color="#000000"/>
                </v:rect>
                <v:shape type="#_x0000_t202" id="文本框 143" o:spid="_x0000_s143" style="position:absolute;left:2399;top:4209;width:1994;height:936;mso-wrap-style:square;" fillcolor="#FFFFFF" stroked="t">
                  <v:textbox id="886" inset="2.54mm,1.27mm,2.54mm,1.27mm" o:insetmode="custom" style="layout-flow:horizontal;v-text-anchor:top;">
                    <w:txbxContent>
                      <w:p>
                        <w:r>
                          <w:t>被调用：模块2.0</w:t>
                        </w:r>
                      </w:p>
                    </w:txbxContent>
                  </v:textbox>
                  <v:stroke color="#000000"/>
                </v:shape>
                <v:shape type="#_x0000_t202" id="文本框 144" o:spid="_x0000_s144" style="position:absolute;left:4799;top:4209;width:2100;height:936;mso-wrap-style:square;" fillcolor="#FFFFFF" stroked="t">
                  <v:textbox id="887" inset="2.54mm,1.27mm,2.54mm,1.27mm" o:insetmode="custom" style="layout-flow:horizontal;v-text-anchor:top;">
                    <w:txbxContent>
                      <w:p>
                        <w:r>
                          <w:t>调用：无</w:t>
                        </w:r>
                      </w:p>
                    </w:txbxContent>
                  </v:textbox>
                  <v:stroke color="#000000"/>
                </v:shape>
                <v:shape type="#_x0000_t202" id="文本框 145" o:spid="_x0000_s145" style="position:absolute;left:2399;top:5181;width:1995;height:936;mso-wrap-style:square;" fillcolor="#FFFFFF" stroked="t">
                  <v:textbox id="888" inset="2.54mm,1.27mm,2.54mm,1.27mm" o:insetmode="custom" style="layout-flow:horizontal;v-text-anchor:top;">
                    <w:txbxContent>
                      <w:p>
                        <w:r>
                          <w:t>输入：用户点击</w:t>
                        </w:r>
                      </w:p>
                    </w:txbxContent>
                  </v:textbox>
                  <v:stroke color="#000000"/>
                </v:shape>
                <v:shape type="#_x0000_t202" id="文本框 146" o:spid="_x0000_s146" style="position:absolute;left:4799;top:5181;width:2100;height:936;mso-wrap-style:square;" fillcolor="#FFFFFF" stroked="t">
                  <v:textbox id="889" inset="2.54mm,1.27mm,2.54mm,1.27mm" o:insetmode="custom" style="layout-flow:horizontal;v-text-anchor:top;">
                    <w:txbxContent>
                      <w:p>
                        <w:r>
                          <w:t>输出：聊天室信息</w:t>
                        </w:r>
                      </w:p>
                    </w:txbxContent>
                  </v:textbox>
                  <v:stroke color="#000000"/>
                </v:shape>
                <v:shape type="#_x0000_t202" id="文本框 147" o:spid="_x0000_s147" style="position:absolute;left:2279;top:6320;width:4589;height:1793;mso-wrap-style:square;" fillcolor="#FFFFFF" stroked="t">
                  <v:textbox id="890" inset="2.54mm,1.27mm,2.54mm,1.27mm" o:insetmode="custom" style="layout-flow:horizontal;v-text-anchor:top;">
                    <w:txbxContent>
                      <w:p>
                        <w:pPr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处理：</w:t>
                        </w:r>
                        <w:r>
                          <w:rPr>
                            <w:rFonts w:ascii="-apple-system" w:hAnsi="-apple-system"/>
                            <w:b w:val="0"/>
                            <w:bCs w:val="0"/>
                            <w:i w:val="0"/>
                            <w:iCs w:val="0"/>
                            <w:caps w:val="0"/>
                            <w:smallCaps w:val="0"/>
                            <w:color w:val="24292E"/>
                            <w:spacing w:val="0"/>
                            <w:sz w:val="21"/>
                            <w:shd w:val="clear" w:color="auto" w:fill="FFFFFF"/>
                          </w:rPr>
                          <w:t>用户点击查看某一个具体的信息后，系统查询数据库中一对一聊天室信息表，提取出相关信息进行显示。</w:t>
                        </w:r>
                      </w:p>
                    </w:txbxContent>
                  </v:textbox>
                  <v:stroke color="#000000"/>
                </v:shape>
              </v:group>
            </w:pict>
          </mc:Fallback>
        </mc:AlternateContent>
      </w:r>
      <w:r>
        <w:br w:type="page"/>
      </w:r>
      <w:r>
        <mc:AlternateContent>
          <mc:Choice Requires="wps">
            <w:drawing>
              <wp:anchor distT="0" distB="0" distL="85723" distR="85723" simplePos="0" relativeHeight="19" behindDoc="0" locked="0" layoutInCell="1" hidden="0" allowOverlap="1">
                <wp:simplePos x="0" y="0"/>
                <wp:positionH relativeFrom="column">
                  <wp:posOffset>152398</wp:posOffset>
                </wp:positionH>
                <wp:positionV relativeFrom="paragraph">
                  <wp:posOffset>205142</wp:posOffset>
                </wp:positionV>
                <wp:extent cx="3133725" cy="4267835"/>
                <wp:effectExtent l="0" t="0" r="0" b="0"/>
                <wp:wrapNone/>
                <wp:docPr id="148" name="组合 148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49" name="组合 149"/>
                      <wpg:cNvGrpSpPr/>
                      <wpg:grpSpPr>
                        <a:xfrm rot="0">
                          <a:off x="0" y="0"/>
                          <a:ext cx="3133725" cy="4267835"/>
                        </a:xfrm>
                        <a:prstGeom prst="rect"/>
                        <a:solidFill>
                          <a:srgbClr val="FFFFFF"/>
                        </a:solidFill>
                        <a:ln w="9525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50" name="矩形 150"/>
                        <wps:cNvSpPr/>
                        <wps:spPr>
                          <a:xfrm rot="0">
                            <a:off x="0" y="0"/>
                            <a:ext cx="3133725" cy="4267835"/>
                          </a:xfrm>
                          <a:prstGeom prst="rect"/>
                          <a:solidFill>
                            <a:srgbClr val="FFFFFF"/>
                          </a:solidFill>
                          <a:ln w="9525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151">
                          <w:txbxContent>
                            <w:p>
                              <w:pPr>
                                <w:ind w:firstLineChars="450" w:firstLine="1260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  IPO表</w:t>
                              </w:r>
                            </w:p>
                            <w:p>
                              <w:pPr>
                                <w:ind w:left="0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系统：</w:t>
                              </w:r>
                              <w:r>
                                <w:rPr>
                                  <w:rFonts w:ascii="-apple-system" w:hAnsi="-apple-system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color w:val="24292E"/>
                                  <w:spacing w:val="0"/>
                                  <w:sz w:val="24"/>
                                  <w:szCs w:val="24"/>
                                  <w:shd w:val="clear" w:color="auto" w:fill="FFFFFF"/>
                                </w:rPr>
                                <w:t>在线英语中文交互式学习系统</w:t>
                              </w:r>
                            </w:p>
                            <w:p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模块：用户登录</w:t>
                              </w:r>
                            </w:p>
                            <w:p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编号：1.2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52" name="文本框 152"/>
                        <wps:cNvSpPr/>
                        <wps:spPr>
                          <a:xfrm rot="0">
                            <a:off x="152400" y="1760217"/>
                            <a:ext cx="1266823" cy="594360"/>
                          </a:xfrm>
                          <a:prstGeom prst="rect"/>
                          <a:solidFill>
                            <a:srgbClr val="FFFFFF"/>
                          </a:solidFill>
                          <a:ln w="9525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153">
                          <w:txbxContent>
                            <w:p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被调用：模块1.0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54" name="文本框 154"/>
                        <wps:cNvSpPr/>
                        <wps:spPr>
                          <a:xfrm rot="0">
                            <a:off x="1676398" y="1760217"/>
                            <a:ext cx="1333500" cy="594360"/>
                          </a:xfrm>
                          <a:prstGeom prst="rect"/>
                          <a:solidFill>
                            <a:srgbClr val="FFFFFF"/>
                          </a:solidFill>
                          <a:ln w="9525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155">
                          <w:txbxContent>
                            <w:p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调用：无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56" name="文本框 156"/>
                        <wps:cNvSpPr/>
                        <wps:spPr>
                          <a:xfrm rot="0">
                            <a:off x="152398" y="2377439"/>
                            <a:ext cx="1266825" cy="594360"/>
                          </a:xfrm>
                          <a:prstGeom prst="rect"/>
                          <a:solidFill>
                            <a:srgbClr val="FFFFFF"/>
                          </a:solidFill>
                          <a:ln w="9525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157">
                          <w:txbxContent>
                            <w:p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输</w:t>
                              </w:r>
                              <w:r>
                                <w:rPr>
                                  <w:sz w:val="21"/>
                                </w:rPr>
                                <w:t>入：</w:t>
                              </w:r>
                              <w:r>
                                <w:rPr>
                                  <w:sz w:val="21"/>
                                </w:rPr>
                                <w:t>用户名，密码，以及验证码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58" name="文本框 158"/>
                        <wps:cNvSpPr/>
                        <wps:spPr>
                          <a:xfrm rot="0">
                            <a:off x="1676398" y="2377439"/>
                            <a:ext cx="1333500" cy="594360"/>
                          </a:xfrm>
                          <a:prstGeom prst="rect"/>
                          <a:solidFill>
                            <a:srgbClr val="FFFFFF"/>
                          </a:solidFill>
                          <a:ln w="9525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159">
                          <w:txbxContent>
                            <w:p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输出：提示信息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60" name="文本框 160"/>
                        <wps:cNvSpPr/>
                        <wps:spPr>
                          <a:xfrm rot="0">
                            <a:off x="76199" y="3100703"/>
                            <a:ext cx="2914650" cy="1138556"/>
                          </a:xfrm>
                          <a:prstGeom prst="rect"/>
                          <a:solidFill>
                            <a:srgbClr val="FFFFFF"/>
                          </a:solidFill>
                          <a:ln w="9525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161"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处理：</w:t>
                              </w:r>
                              <w:r>
                                <w:rPr>
                                  <w:rFonts w:ascii="-apple-system" w:hAnsi="-apple-system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color w:val="24292E"/>
                                  <w:spacing w:val="0"/>
                                  <w:sz w:val="18"/>
                                  <w:szCs w:val="18"/>
                                  <w:shd w:val="clear" w:color="auto" w:fill="FFFFFF"/>
                                </w:rPr>
                                <w:t>用户输入用户名，密码，以及验证码，用户提交信息后，系统索引数据库查询是否存在此用户。若否，则提示用户不存在；若存在则查询密码是否一致。若否，提示密码错误，并跳转至登录界面；若正确则提示登录成功，跳转至首页。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62" o:spid="_x0000_s162" coordorigin="2039,1763" coordsize="4935,6721" style="position:absolute;margin-left:11.999908pt;margin-top:16.152975pt;width:246.75002pt;height:336.05002pt;z-index:19;mso-position-horizontal:absolute;mso-position-vertical:absolute;mso-wrap-distance-left:6.749897pt;mso-wrap-distance-right:6.749897pt;">
                <v:rect type="#_x0000_t1" id="矩形 163" o:spid="_x0000_s163" style="position:absolute;left:2039;top:1763;width:4935;height:6721;mso-wrap-style:square;" fillcolor="#FFFFFF" stroked="t">
                  <v:textbox id="861" inset="2.54mm,1.27mm,2.54mm,1.27mm" o:insetmode="custom" style="layout-flow:horizontal;v-text-anchor:top;">
                    <w:txbxContent>
                      <w:p>
                        <w:pPr>
                          <w:ind w:firstLineChars="450" w:firstLine="126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  IPO表</w:t>
                        </w:r>
                      </w:p>
                      <w:p>
                        <w:pPr>
                          <w:ind w:left="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系统：</w:t>
                        </w:r>
                        <w:r>
                          <w:rPr>
                            <w:rFonts w:ascii="-apple-system" w:hAnsi="-apple-system"/>
                            <w:b w:val="0"/>
                            <w:bCs w:val="0"/>
                            <w:i w:val="0"/>
                            <w:iCs w:val="0"/>
                            <w:caps w:val="0"/>
                            <w:smallCaps w:val="0"/>
                            <w:color w:val="24292E"/>
                            <w:spacing w:val="0"/>
                            <w:sz w:val="24"/>
                            <w:szCs w:val="24"/>
                            <w:shd w:val="clear" w:color="auto" w:fill="FFFFFF"/>
                          </w:rPr>
                          <w:t>在线英语中文交互式学习系统</w:t>
                        </w:r>
                      </w:p>
                      <w:p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模块：用户登录</w:t>
                        </w:r>
                      </w:p>
                      <w:p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编号：1.2</w:t>
                        </w:r>
                      </w:p>
                    </w:txbxContent>
                  </v:textbox>
                  <v:stroke color="#000000"/>
                </v:rect>
                <v:shape type="#_x0000_t202" id="文本框 164" o:spid="_x0000_s164" style="position:absolute;left:2279;top:4535;width:1994;height:936;mso-wrap-style:square;" fillcolor="#FFFFFF" stroked="t">
                  <v:textbox id="862" inset="2.54mm,1.27mm,2.54mm,1.27mm" o:insetmode="custom" style="layout-flow:horizontal;v-text-anchor:top;">
                    <w:txbxContent>
                      <w:p>
                        <w:pPr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被调用：模块1.0</w:t>
                        </w:r>
                      </w:p>
                    </w:txbxContent>
                  </v:textbox>
                  <v:stroke color="#000000"/>
                </v:shape>
                <v:shape type="#_x0000_t202" id="文本框 165" o:spid="_x0000_s165" style="position:absolute;left:4679;top:4535;width:2100;height:936;mso-wrap-style:square;" fillcolor="#FFFFFF" stroked="t">
                  <v:textbox id="863" inset="2.54mm,1.27mm,2.54mm,1.27mm" o:insetmode="custom" style="layout-flow:horizontal;v-text-anchor:top;">
                    <w:txbxContent>
                      <w:p>
                        <w:pPr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调用：无</w:t>
                        </w:r>
                      </w:p>
                    </w:txbxContent>
                  </v:textbox>
                  <v:stroke color="#000000"/>
                </v:shape>
                <v:shape type="#_x0000_t202" id="文本框 166" o:spid="_x0000_s166" style="position:absolute;left:2279;top:5507;width:1995;height:936;mso-wrap-style:square;" fillcolor="#FFFFFF" stroked="t">
                  <v:textbox id="864" inset="2.54mm,1.27mm,2.54mm,1.27mm" o:insetmode="custom" style="layout-flow:horizontal;v-text-anchor:top;">
                    <w:txbxContent>
                      <w:p>
                        <w:pPr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输</w:t>
                        </w:r>
                        <w:r>
                          <w:rPr>
                            <w:sz w:val="21"/>
                          </w:rPr>
                          <w:t>入：</w:t>
                        </w:r>
                        <w:r>
                          <w:rPr>
                            <w:sz w:val="21"/>
                          </w:rPr>
                          <w:t>用户名，密码，以及验证码</w:t>
                        </w:r>
                      </w:p>
                    </w:txbxContent>
                  </v:textbox>
                  <v:stroke color="#000000"/>
                </v:shape>
                <v:shape type="#_x0000_t202" id="文本框 167" o:spid="_x0000_s167" style="position:absolute;left:4679;top:5507;width:2100;height:936;mso-wrap-style:square;" fillcolor="#FFFFFF" stroked="t">
                  <v:textbox id="865" inset="2.54mm,1.27mm,2.54mm,1.27mm" o:insetmode="custom" style="layout-flow:horizontal;v-text-anchor:top;">
                    <w:txbxContent>
                      <w:p>
                        <w:pPr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输出：提示信息</w:t>
                        </w:r>
                      </w:p>
                    </w:txbxContent>
                  </v:textbox>
                  <v:stroke color="#000000"/>
                </v:shape>
                <v:shape type="#_x0000_t202" id="文本框 168" o:spid="_x0000_s168" style="position:absolute;left:2159;top:6646;width:4590;height:1793;mso-wrap-style:square;" fillcolor="#FFFFFF" stroked="t">
                  <v:textbox id="866" inset="2.54mm,1.27mm,2.54mm,1.27mm" o:insetmode="custom" style="layout-flow:horizontal;v-text-anchor:top;"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处理：</w:t>
                        </w:r>
                        <w:r>
                          <w:rPr>
                            <w:rFonts w:ascii="-apple-system" w:hAnsi="-apple-system"/>
                            <w:b w:val="0"/>
                            <w:bCs w:val="0"/>
                            <w:i w:val="0"/>
                            <w:iCs w:val="0"/>
                            <w:caps w:val="0"/>
                            <w:smallCaps w:val="0"/>
                            <w:color w:val="24292E"/>
                            <w:spacing w:val="0"/>
                            <w:sz w:val="18"/>
                            <w:szCs w:val="18"/>
                            <w:shd w:val="clear" w:color="auto" w:fill="FFFFFF"/>
                          </w:rPr>
                          <w:t>用户输入用户名，密码，以及验证码，用户提交信息后，系统索引数据库查询是否存在此用户。若否，则提示用户不存在；若存在则查询密码是否一致。若否，提示密码错误，并跳转至登录界面；若正确则提示登录成功，跳转至首页。</w:t>
                        </w:r>
                      </w:p>
                    </w:txbxContent>
                  </v:textbox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85723" distR="85723" simplePos="0" relativeHeight="18" behindDoc="0" locked="0" layoutInCell="1" hidden="0" allowOverlap="1">
                <wp:simplePos x="0" y="0"/>
                <wp:positionH relativeFrom="column">
                  <wp:posOffset>152398</wp:posOffset>
                </wp:positionH>
                <wp:positionV relativeFrom="paragraph">
                  <wp:posOffset>4551055</wp:posOffset>
                </wp:positionV>
                <wp:extent cx="3133725" cy="4267835"/>
                <wp:effectExtent l="0" t="0" r="0" b="0"/>
                <wp:wrapNone/>
                <wp:docPr id="169" name="组合 16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70" name="组合 170"/>
                      <wpg:cNvGrpSpPr/>
                      <wpg:grpSpPr>
                        <a:xfrm rot="0">
                          <a:off x="0" y="0"/>
                          <a:ext cx="3133725" cy="4267835"/>
                        </a:xfrm>
                        <a:prstGeom prst="rect"/>
                        <a:solidFill>
                          <a:srgbClr val="FFFFFF"/>
                        </a:solidFill>
                        <a:ln w="9525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71" name="矩形 171"/>
                        <wps:cNvSpPr/>
                        <wps:spPr>
                          <a:xfrm rot="0">
                            <a:off x="0" y="0"/>
                            <a:ext cx="3133725" cy="4267835"/>
                          </a:xfrm>
                          <a:prstGeom prst="rect"/>
                          <a:solidFill>
                            <a:srgbClr val="FFFFFF"/>
                          </a:solidFill>
                          <a:ln w="9525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172">
                          <w:txbxContent>
                            <w:p>
                              <w:pPr>
                                <w:ind w:firstLineChars="450" w:firstLine="1260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  IPO表</w:t>
                              </w:r>
                            </w:p>
                            <w:p>
                              <w:pPr>
                                <w:ind w:left="0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系统：</w:t>
                              </w:r>
                              <w:r>
                                <w:rPr>
                                  <w:rFonts w:ascii="-apple-system" w:hAnsi="-apple-system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color w:val="24292E"/>
                                  <w:spacing w:val="0"/>
                                  <w:sz w:val="24"/>
                                  <w:szCs w:val="24"/>
                                  <w:shd w:val="clear" w:color="auto" w:fill="FFFFFF"/>
                                </w:rPr>
                                <w:t>在线英语中文交互式学习系统</w:t>
                              </w:r>
                            </w:p>
                            <w:p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模块：用户注册</w:t>
                              </w:r>
                            </w:p>
                            <w:p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编号：1.1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73" name="文本框 173"/>
                        <wps:cNvSpPr/>
                        <wps:spPr>
                          <a:xfrm rot="0">
                            <a:off x="152400" y="1760218"/>
                            <a:ext cx="1266823" cy="594360"/>
                          </a:xfrm>
                          <a:prstGeom prst="rect"/>
                          <a:solidFill>
                            <a:srgbClr val="FFFFFF"/>
                          </a:solidFill>
                          <a:ln w="9525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174">
                          <w:txbxContent>
                            <w:p>
                              <w:r>
                                <w:t>被调用：模块1.0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75" name="文本框 175"/>
                        <wps:cNvSpPr/>
                        <wps:spPr>
                          <a:xfrm rot="0">
                            <a:off x="1676397" y="1760218"/>
                            <a:ext cx="1333500" cy="594360"/>
                          </a:xfrm>
                          <a:prstGeom prst="rect"/>
                          <a:solidFill>
                            <a:srgbClr val="FFFFFF"/>
                          </a:solidFill>
                          <a:ln w="9525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176">
                          <w:txbxContent>
                            <w:p>
                              <w:r>
                                <w:t>调用：无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77" name="文本框 177"/>
                        <wps:cNvSpPr/>
                        <wps:spPr>
                          <a:xfrm rot="0">
                            <a:off x="152398" y="2377439"/>
                            <a:ext cx="1266825" cy="594360"/>
                          </a:xfrm>
                          <a:prstGeom prst="rect"/>
                          <a:solidFill>
                            <a:srgbClr val="FFFFFF"/>
                          </a:solidFill>
                          <a:ln w="9525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178">
                          <w:txbxContent>
                            <w:p>
                              <w:r>
                                <w:t>输入：用户注册相关信息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79" name="文本框 179"/>
                        <wps:cNvSpPr/>
                        <wps:spPr>
                          <a:xfrm rot="0">
                            <a:off x="1676397" y="2377439"/>
                            <a:ext cx="1333500" cy="594360"/>
                          </a:xfrm>
                          <a:prstGeom prst="rect"/>
                          <a:solidFill>
                            <a:srgbClr val="FFFFFF"/>
                          </a:solidFill>
                          <a:ln w="9525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180">
                          <w:txbxContent>
                            <w:p>
                              <w:r>
                                <w:t>输出：提示信息，用户记录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81" name="文本框 181"/>
                        <wps:cNvSpPr/>
                        <wps:spPr>
                          <a:xfrm rot="0">
                            <a:off x="76199" y="3100704"/>
                            <a:ext cx="2914650" cy="1138556"/>
                          </a:xfrm>
                          <a:prstGeom prst="rect"/>
                          <a:solidFill>
                            <a:srgbClr val="FFFFFF"/>
                          </a:solidFill>
                          <a:ln w="9525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182"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处理：</w:t>
                              </w:r>
                              <w:r>
                                <w:rPr>
                                  <w:rFonts w:ascii="-apple-system" w:hAnsi="-apple-system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color w:val="24292E"/>
                                  <w:spacing w:val="0"/>
                                  <w:sz w:val="18"/>
                                  <w:szCs w:val="18"/>
                                  <w:shd w:val="clear" w:color="auto" w:fill="FFFFFF"/>
                                </w:rPr>
                                <w:t>注用户输入相关信息注册信息，系统后台验证输入信息的合法性，如出现违规信息返回注册界面再次输入相关信息，若信息审核通过，提示用户注册成功，向数据库用户信息表中插入一条记录，并跳转至登录界面。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83" o:spid="_x0000_s183" coordorigin="2039,8607" coordsize="4935,6721" style="position:absolute;margin-left:11.999897pt;margin-top:358.35077pt;width:246.75pt;height:336.05pt;z-index:18;mso-position-horizontal:absolute;mso-position-vertical:absolute;mso-wrap-distance-left:6.749897pt;mso-wrap-distance-right:6.749897pt;">
                <v:rect type="#_x0000_t1" id="矩形 184" o:spid="_x0000_s184" style="position:absolute;left:2039;top:8607;width:4935;height:6720;mso-wrap-style:square;" fillcolor="#FFFFFF" stroked="t">
                  <v:textbox id="853" inset="2.54mm,1.27mm,2.54mm,1.27mm" o:insetmode="custom" style="layout-flow:horizontal;v-text-anchor:top;">
                    <w:txbxContent>
                      <w:p>
                        <w:pPr>
                          <w:ind w:firstLineChars="450" w:firstLine="126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  IPO表</w:t>
                        </w:r>
                      </w:p>
                      <w:p>
                        <w:pPr>
                          <w:ind w:left="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系统：</w:t>
                        </w:r>
                        <w:r>
                          <w:rPr>
                            <w:rFonts w:ascii="-apple-system" w:hAnsi="-apple-system"/>
                            <w:b w:val="0"/>
                            <w:bCs w:val="0"/>
                            <w:i w:val="0"/>
                            <w:iCs w:val="0"/>
                            <w:caps w:val="0"/>
                            <w:smallCaps w:val="0"/>
                            <w:color w:val="24292E"/>
                            <w:spacing w:val="0"/>
                            <w:sz w:val="24"/>
                            <w:szCs w:val="24"/>
                            <w:shd w:val="clear" w:color="auto" w:fill="FFFFFF"/>
                          </w:rPr>
                          <w:t>在线英语中文交互式学习系统</w:t>
                        </w:r>
                      </w:p>
                      <w:p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模块：用户注册</w:t>
                        </w:r>
                      </w:p>
                      <w:p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编号：1.1</w:t>
                        </w:r>
                      </w:p>
                    </w:txbxContent>
                  </v:textbox>
                  <v:stroke color="#000000"/>
                </v:rect>
                <v:shape type="#_x0000_t202" id="文本框 185" o:spid="_x0000_s185" style="position:absolute;left:2279;top:11379;width:1994;height:936;mso-wrap-style:square;" fillcolor="#FFFFFF" stroked="t">
                  <v:textbox id="854" inset="2.54mm,1.27mm,2.54mm,1.27mm" o:insetmode="custom" style="layout-flow:horizontal;v-text-anchor:top;">
                    <w:txbxContent>
                      <w:p>
                        <w:r>
                          <w:t>被调用：模块1.0</w:t>
                        </w:r>
                      </w:p>
                    </w:txbxContent>
                  </v:textbox>
                  <v:stroke color="#000000"/>
                </v:shape>
                <v:shape type="#_x0000_t202" id="文本框 186" o:spid="_x0000_s186" style="position:absolute;left:4679;top:11379;width:2100;height:936;mso-wrap-style:square;" fillcolor="#FFFFFF" stroked="t">
                  <v:textbox id="855" inset="2.54mm,1.27mm,2.54mm,1.27mm" o:insetmode="custom" style="layout-flow:horizontal;v-text-anchor:top;">
                    <w:txbxContent>
                      <w:p>
                        <w:r>
                          <w:t>调用：无</w:t>
                        </w:r>
                      </w:p>
                    </w:txbxContent>
                  </v:textbox>
                  <v:stroke color="#000000"/>
                </v:shape>
                <v:shape type="#_x0000_t202" id="文本框 187" o:spid="_x0000_s187" style="position:absolute;left:2279;top:12351;width:1995;height:936;mso-wrap-style:square;" fillcolor="#FFFFFF" stroked="t">
                  <v:textbox id="856" inset="2.54mm,1.27mm,2.54mm,1.27mm" o:insetmode="custom" style="layout-flow:horizontal;v-text-anchor:top;">
                    <w:txbxContent>
                      <w:p>
                        <w:r>
                          <w:t>输入：用户注册相关信息</w:t>
                        </w:r>
                      </w:p>
                    </w:txbxContent>
                  </v:textbox>
                  <v:stroke color="#000000"/>
                </v:shape>
                <v:shape type="#_x0000_t202" id="文本框 188" o:spid="_x0000_s188" style="position:absolute;left:4679;top:12351;width:2100;height:936;mso-wrap-style:square;" fillcolor="#FFFFFF" stroked="t">
                  <v:textbox id="857" inset="2.54mm,1.27mm,2.54mm,1.27mm" o:insetmode="custom" style="layout-flow:horizontal;v-text-anchor:top;">
                    <w:txbxContent>
                      <w:p>
                        <w:r>
                          <w:t>输出：提示信息，用户记录</w:t>
                        </w:r>
                      </w:p>
                    </w:txbxContent>
                  </v:textbox>
                  <v:stroke color="#000000"/>
                </v:shape>
                <v:shape type="#_x0000_t202" id="文本框 189" o:spid="_x0000_s189" style="position:absolute;left:2159;top:13490;width:4590;height:1793;mso-wrap-style:square;" fillcolor="#FFFFFF" stroked="t">
                  <v:textbox id="858" inset="2.54mm,1.27mm,2.54mm,1.27mm" o:insetmode="custom" style="layout-flow:horizontal;v-text-anchor:top;"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处理：</w:t>
                        </w:r>
                        <w:r>
                          <w:rPr>
                            <w:rFonts w:ascii="-apple-system" w:hAnsi="-apple-system"/>
                            <w:b w:val="0"/>
                            <w:bCs w:val="0"/>
                            <w:i w:val="0"/>
                            <w:iCs w:val="0"/>
                            <w:caps w:val="0"/>
                            <w:smallCaps w:val="0"/>
                            <w:color w:val="24292E"/>
                            <w:spacing w:val="0"/>
                            <w:sz w:val="18"/>
                            <w:szCs w:val="18"/>
                            <w:shd w:val="clear" w:color="auto" w:fill="FFFFFF"/>
                          </w:rPr>
                          <w:t>注用户输入相关信息注册信息，系统后台验证输入信息的合法性，如出现违规信息返回注册界面再次输入相关信息，若信息审核通过，提示用户注册成功，向数据库用户信息表中插入一条记录，并跳转至登录界面。</w:t>
                        </w:r>
                      </w:p>
                    </w:txbxContent>
                  </v:textbox>
                  <v:stroke color="#000000"/>
                </v:shape>
              </v:group>
            </w:pict>
          </mc:Fallback>
        </mc:AlternateContent>
      </w:r>
    </w:p>
    <w:sectPr>
      <w:pgSz w:w="11907" w:h="16839"/>
      <w:pgMar w:top="1440" w:right="1800" w:bottom="1440" w:left="1800" w:header="851" w:footer="992" w:gutter="0"/>
      <w:docGrid w:type="lines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-apple-system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auto"/>
    <w:pitch w:val="variable"/>
    <w:sig w:usb0="00000A87" w:usb1="00000000" w:usb2="00000000" w:usb3="00000000" w:csb0="400001BF" w:csb1="DFF70000"/>
  </w:font>
  <w:font w:name="宋体">
    <w:panose1 w:val="02010600030101010101"/>
    <w:charset w:val="86"/>
    <w:family w:val="auto"/>
    <w:pitch w:val="variable"/>
    <w:sig w:usb0="00000003" w:usb1="080E0000" w:usb2="00000000" w:usb3="00000000" w:csb0="00040001" w:csb1="00000000"/>
  </w:font>
  <w:font w:name="Arial">
    <w:panose1 w:val="020B0604020202020204"/>
    <w:charset w:val="00"/>
    <w:family w:val="auto"/>
    <w:pitch w:val="variable"/>
    <w:sig w:usb0="00007A87" w:usb1="80000000" w:usb2="00000008" w:usb3="00000000" w:csb0="400001FF" w:csb1="FFFF0000"/>
  </w:font>
  <w:font w:name="黑体">
    <w:altName w:val="等线"/>
    <w:panose1 w:val="02010600030101010101"/>
    <w:charset w:val="86"/>
    <w:family w:val="auto"/>
    <w:pitch w:val="variable"/>
    <w:sig w:usb0="00000001" w:usb1="080E0000" w:usb2="00000000" w:usb3="00000000" w:csb0="0004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00"/>
  <w:displayBackgroundShape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1"/>
  <w:characterSpacingControl w:val="compressPunctuation"/>
  <w:compat>
    <w:spaceForUL/>
    <w:balanceSingleByteDoubleByteWidth/>
    <w:ulTrailSpace/>
    <w:doNotExpandShiftReturn/>
    <w:adjustLineHeightInTable/>
    <w:growAutofit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240" w:lineRule="auto"/>
      <w:jc w:val="left"/>
    </w:pPr>
    <w:rPr>
      <w:rFonts w:ascii="宋体" w:eastAsia="宋体"/>
      <w:kern w:val="2"/>
      <w:sz w:val="24"/>
      <w:szCs w:val="21"/>
      <w:lang w:val="en-US" w:eastAsia="zh-CN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47</TotalTime>
  <Application>Yozo_Office</Application>
  <Pages>2</Pages>
  <Words>0</Words>
  <Characters>0</Characters>
  <Lines>1</Lines>
  <Paragraphs>0</Paragraphs>
  <CharactersWithSpaces>0</CharactersWithSpaces>
  <Company>LQ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Users</dc:creator>
  <cp:lastModifiedBy>Users</cp:lastModifiedBy>
  <cp:revision>1</cp:revision>
  <dcterms:created xsi:type="dcterms:W3CDTF">2018-09-16T12:41:58Z</dcterms:created>
  <dcterms:modified xsi:type="dcterms:W3CDTF">2018-09-16T13:29:54Z</dcterms:modified>
</cp:coreProperties>
</file>